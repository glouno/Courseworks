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4CD1" w:rsidRDefault="004A1E4C">
      <w:pPr>
        <w:pStyle w:val="NoSpacing"/>
      </w:pPr>
      <w:r>
        <w:t>Paul Beglin</w:t>
      </w:r>
    </w:p>
    <w:p w:rsidR="00184CD1" w:rsidRDefault="00C2745C">
      <w:pPr>
        <w:pStyle w:val="NoSpacing"/>
      </w:pPr>
      <w:r>
        <w:t>Formal Verification</w:t>
      </w:r>
    </w:p>
    <w:p w:rsidR="00184CD1" w:rsidRDefault="00C2745C">
      <w:pPr>
        <w:pStyle w:val="Title"/>
      </w:pPr>
      <w:r>
        <w:t>VER Coursework:</w:t>
      </w:r>
      <w:r w:rsidR="00DC24A1">
        <w:rPr>
          <w:lang w:val="en-GB" w:bidi="en-GB"/>
        </w:rPr>
        <w:t xml:space="preserve"> </w:t>
      </w:r>
      <w:r>
        <w:t>Modulo 8 and 16 counter</w:t>
      </w:r>
    </w:p>
    <w:p w:rsidR="00184CD1" w:rsidRDefault="00FE2921" w:rsidP="00FE2921">
      <w:r w:rsidRPr="00FE2921">
        <w:rPr>
          <w:b/>
          <w:bCs/>
          <w:u w:val="single"/>
        </w:rPr>
        <w:t xml:space="preserve">First </w:t>
      </w:r>
      <w:r w:rsidR="00E04E4B">
        <w:rPr>
          <w:b/>
          <w:bCs/>
          <w:u w:val="single"/>
        </w:rPr>
        <w:t>Part</w:t>
      </w:r>
      <w:r w:rsidRPr="00FE2921">
        <w:rPr>
          <w:b/>
          <w:bCs/>
          <w:u w:val="single"/>
        </w:rPr>
        <w:t>:</w:t>
      </w:r>
      <w:r>
        <w:t xml:space="preserve"> Modul</w:t>
      </w:r>
      <w:r w:rsidR="00A23418">
        <w:t>o</w:t>
      </w:r>
      <w:r>
        <w:t xml:space="preserve"> 8 counter (with easy expansion to 16) with a free variable dictating the state transitions.</w:t>
      </w:r>
      <w:r>
        <w:br/>
        <w:t xml:space="preserve">We want to go from 000 </w:t>
      </w:r>
      <w:r>
        <w:sym w:font="Wingdings" w:char="F0E0"/>
      </w:r>
      <w:r>
        <w:t xml:space="preserve"> 001 </w:t>
      </w:r>
      <w:r>
        <w:sym w:font="Wingdings" w:char="F0E0"/>
      </w:r>
      <w:r>
        <w:t xml:space="preserve"> </w:t>
      </w:r>
      <w:r w:rsidR="00B44763">
        <w:t xml:space="preserve">010 </w:t>
      </w:r>
      <w:r w:rsidR="00B44763">
        <w:sym w:font="Wingdings" w:char="F0E0"/>
      </w:r>
      <w:r w:rsidR="00B44763">
        <w:t xml:space="preserve"> … </w:t>
      </w:r>
      <w:r w:rsidR="00B44763">
        <w:sym w:font="Wingdings" w:char="F0E0"/>
      </w:r>
      <w:r w:rsidR="00B44763">
        <w:t xml:space="preserve"> </w:t>
      </w:r>
      <w:r>
        <w:t xml:space="preserve">111 </w:t>
      </w:r>
      <w:r>
        <w:sym w:font="Wingdings" w:char="F0E0"/>
      </w:r>
      <w:r>
        <w:t xml:space="preserve"> 000. Let’s name the bits ‘x’, ‘y’ and ‘z’</w:t>
      </w:r>
      <w:r w:rsidR="00F92BAB">
        <w:t xml:space="preserve">; in this order, such that ‘z’ is the smallest bit and ‘x’ is the largest. For example, for </w:t>
      </w:r>
      <w:r w:rsidR="00AE4495">
        <w:t>“</w:t>
      </w:r>
      <w:r w:rsidR="00F92BAB">
        <w:t xml:space="preserve">011” we have x=0, y=1, z=1; or another way: </w:t>
      </w:r>
      <w:proofErr w:type="gramStart"/>
      <w:r w:rsidR="00F92BAB">
        <w:t>“!x</w:t>
      </w:r>
      <w:proofErr w:type="gramEnd"/>
      <w:r w:rsidR="00F92BAB">
        <w:t xml:space="preserve"> &amp; y &amp; z”.</w:t>
      </w:r>
      <w:r w:rsidR="00B44763">
        <w:br/>
        <w:t>At first we can write the states individually (like in the second method shown). Giving:</w:t>
      </w:r>
      <w:r w:rsidR="00B44763">
        <w:br/>
        <w:t xml:space="preserve">!x </w:t>
      </w:r>
      <w:proofErr w:type="gramStart"/>
      <w:r w:rsidR="00B44763">
        <w:t>&amp; !y</w:t>
      </w:r>
      <w:proofErr w:type="gramEnd"/>
      <w:r w:rsidR="00B44763">
        <w:t xml:space="preserve"> &amp; !z </w:t>
      </w:r>
      <w:r w:rsidR="00B44763">
        <w:sym w:font="Wingdings" w:char="F0E0"/>
      </w:r>
      <w:r w:rsidR="00B44763">
        <w:t xml:space="preserve"> !x &amp; !y &amp; z </w:t>
      </w:r>
      <w:r w:rsidR="00B44763">
        <w:sym w:font="Wingdings" w:char="F0E0"/>
      </w:r>
      <w:r w:rsidR="00B44763">
        <w:t xml:space="preserve"> !x &amp; y &amp; !z </w:t>
      </w:r>
      <w:r w:rsidR="00B44763">
        <w:sym w:font="Wingdings" w:char="F0E0"/>
      </w:r>
      <w:r w:rsidR="00B44763">
        <w:t xml:space="preserve"> !x &amp; y &amp; z </w:t>
      </w:r>
      <w:r w:rsidR="00B44763">
        <w:sym w:font="Wingdings" w:char="F0E0"/>
      </w:r>
      <w:r w:rsidR="00B44763">
        <w:t xml:space="preserve"> … </w:t>
      </w:r>
      <w:r w:rsidR="00B44763">
        <w:sym w:font="Wingdings" w:char="F0E0"/>
      </w:r>
      <w:r w:rsidR="00B44763">
        <w:t xml:space="preserve"> x &amp; y &amp; z </w:t>
      </w:r>
      <w:r w:rsidR="00B44763">
        <w:sym w:font="Wingdings" w:char="F0E0"/>
      </w:r>
      <w:r w:rsidR="00B44763">
        <w:t xml:space="preserve"> !x &amp; !y &amp; !z</w:t>
      </w:r>
      <w:r w:rsidR="00B44763">
        <w:br/>
      </w:r>
      <w:r w:rsidR="00A64218">
        <w:t xml:space="preserve">But if we use our knowledge from Logic Design &amp; FC2/VER, we can simplify </w:t>
      </w:r>
      <w:r w:rsidR="00FF5B8F">
        <w:t>these states, instead of having to write them all out</w:t>
      </w:r>
      <w:r w:rsidR="0039367D">
        <w:t xml:space="preserve"> (and making it complex to add a 4</w:t>
      </w:r>
      <w:r w:rsidR="0039367D" w:rsidRPr="0039367D">
        <w:rPr>
          <w:vertAlign w:val="superscript"/>
        </w:rPr>
        <w:t>th</w:t>
      </w:r>
      <w:r w:rsidR="0039367D">
        <w:t xml:space="preserve"> bit).</w:t>
      </w:r>
    </w:p>
    <w:p w:rsidR="00063CBE" w:rsidRDefault="00063CBE" w:rsidP="00FE2921">
      <w:r>
        <w:t xml:space="preserve">We can see that whenever we change states, z changes as well </w:t>
      </w:r>
      <w:proofErr w:type="gramStart"/>
      <w:r>
        <w:t>(!z</w:t>
      </w:r>
      <w:proofErr w:type="gramEnd"/>
      <w:r>
        <w:t xml:space="preserve"> </w:t>
      </w:r>
      <w:r>
        <w:sym w:font="Wingdings" w:char="F0E0"/>
      </w:r>
      <w:r>
        <w:t xml:space="preserve"> z </w:t>
      </w:r>
      <w:r>
        <w:sym w:font="Wingdings" w:char="F0E0"/>
      </w:r>
      <w:r>
        <w:t xml:space="preserve"> !z </w:t>
      </w:r>
      <w:r>
        <w:sym w:font="Wingdings" w:char="F0E0"/>
      </w:r>
      <w:r>
        <w:t xml:space="preserve"> z …)</w:t>
      </w:r>
      <w:r w:rsidR="00A33E6E">
        <w:t xml:space="preserve"> </w:t>
      </w:r>
      <w:r w:rsidR="000A301E">
        <w:t xml:space="preserve"> and the other variables stay the same. </w:t>
      </w:r>
      <w:r w:rsidR="00A33E6E">
        <w:t>Therefore, one of the rules is:</w:t>
      </w:r>
      <w:r w:rsidR="00A33E6E">
        <w:tab/>
      </w:r>
      <w:r w:rsidR="00A33E6E">
        <w:tab/>
        <w:t>!z: z:=true</w:t>
      </w:r>
      <w:r w:rsidR="00B257A1">
        <w:t>.</w:t>
      </w:r>
    </w:p>
    <w:p w:rsidR="000A301E" w:rsidRDefault="006706D4" w:rsidP="00FE2921">
      <w:r>
        <w:t>Similarly, we can find other rules to optimize our code, here is a table showing (using colors) which optimized rules deal with which ‘intuitive’ case</w:t>
      </w:r>
      <w:r w:rsidR="004F5792">
        <w:t>s</w:t>
      </w:r>
      <w:r>
        <w:t xml:space="preserve"> (the rules of every state transition). </w:t>
      </w:r>
    </w:p>
    <w:p w:rsidR="000A301E" w:rsidRDefault="000A301E" w:rsidP="00FE2921"/>
    <w:p w:rsidR="000A301E" w:rsidRDefault="000A301E" w:rsidP="00FE2921"/>
    <w:p w:rsidR="000A301E" w:rsidRDefault="000A301E" w:rsidP="00FE2921"/>
    <w:p w:rsidR="000A301E" w:rsidRDefault="000A301E" w:rsidP="00FE2921"/>
    <w:p w:rsidR="000A301E" w:rsidRDefault="000A301E" w:rsidP="00FE2921"/>
    <w:p w:rsidR="000A301E" w:rsidRDefault="000A301E" w:rsidP="00FE2921"/>
    <w:p w:rsidR="000A301E" w:rsidRDefault="000A301E" w:rsidP="00FE2921"/>
    <w:p w:rsidR="000A301E" w:rsidRDefault="000A301E" w:rsidP="00FE2921"/>
    <w:p w:rsidR="000A301E" w:rsidRDefault="000A301E" w:rsidP="00FE2921"/>
    <w:p w:rsidR="000A301E" w:rsidRDefault="000A301E" w:rsidP="00430E11">
      <w:pPr>
        <w:ind w:firstLine="0"/>
      </w:pPr>
    </w:p>
    <w:p w:rsidR="00274FF8" w:rsidRDefault="00274FF8" w:rsidP="00FE2921"/>
    <w:p w:rsidR="000A301E" w:rsidRDefault="006706D4" w:rsidP="00FE2921">
      <w:r>
        <w:t>T</w:t>
      </w:r>
      <w:r w:rsidR="000A301E">
        <w:t>able</w:t>
      </w:r>
      <w:r>
        <w:t xml:space="preserve"> of my findings on the optimized rules</w:t>
      </w:r>
      <w:r w:rsidR="000A301E">
        <w:t>:</w:t>
      </w:r>
    </w:p>
    <w:tbl>
      <w:tblPr>
        <w:tblStyle w:val="MLAresearchpapertable"/>
        <w:tblW w:w="0" w:type="auto"/>
        <w:tblLook w:val="04A0" w:firstRow="1" w:lastRow="0" w:firstColumn="1" w:lastColumn="0" w:noHBand="0" w:noVBand="1"/>
      </w:tblPr>
      <w:tblGrid>
        <w:gridCol w:w="4513"/>
        <w:gridCol w:w="4513"/>
      </w:tblGrid>
      <w:tr w:rsidR="000A301E" w:rsidTr="000A301E">
        <w:trPr>
          <w:cnfStyle w:val="100000000000" w:firstRow="1" w:lastRow="0" w:firstColumn="0" w:lastColumn="0" w:oddVBand="0" w:evenVBand="0" w:oddHBand="0" w:evenHBand="0" w:firstRowFirstColumn="0" w:firstRowLastColumn="0" w:lastRowFirstColumn="0" w:lastRowLastColumn="0"/>
        </w:trPr>
        <w:tc>
          <w:tcPr>
            <w:tcW w:w="4513" w:type="dxa"/>
          </w:tcPr>
          <w:p w:rsidR="000A301E" w:rsidRDefault="000A301E" w:rsidP="00FE2921">
            <w:r>
              <w:t>Rules (every state transition)</w:t>
            </w:r>
          </w:p>
        </w:tc>
        <w:tc>
          <w:tcPr>
            <w:tcW w:w="4513" w:type="dxa"/>
          </w:tcPr>
          <w:p w:rsidR="000A301E" w:rsidRDefault="000A301E" w:rsidP="00FE2921">
            <w:r>
              <w:t xml:space="preserve">Optimized Rules </w:t>
            </w:r>
          </w:p>
        </w:tc>
      </w:tr>
      <w:tr w:rsidR="000A301E" w:rsidTr="000A301E">
        <w:tc>
          <w:tcPr>
            <w:tcW w:w="4513" w:type="dxa"/>
          </w:tcPr>
          <w:p w:rsidR="000A301E" w:rsidRPr="004125AF" w:rsidRDefault="000A301E" w:rsidP="000A301E">
            <w:pPr>
              <w:rPr>
                <w:color w:val="FF0000"/>
              </w:rPr>
            </w:pPr>
            <w:bookmarkStart w:id="0" w:name="_Hlk59177988"/>
            <w:r>
              <w:t xml:space="preserve">  </w:t>
            </w:r>
            <w:proofErr w:type="gramStart"/>
            <w:r w:rsidRPr="004125AF">
              <w:rPr>
                <w:color w:val="FF0000"/>
              </w:rPr>
              <w:t>!x</w:t>
            </w:r>
            <w:proofErr w:type="gramEnd"/>
            <w:r w:rsidRPr="004125AF">
              <w:rPr>
                <w:color w:val="FF0000"/>
              </w:rPr>
              <w:t xml:space="preserve"> &amp; !y &amp; !z : !x &amp; !y &amp; z</w:t>
            </w:r>
          </w:p>
          <w:p w:rsidR="000A301E" w:rsidRPr="004125AF" w:rsidRDefault="000A301E" w:rsidP="000A301E">
            <w:pPr>
              <w:rPr>
                <w:color w:val="00B0F0"/>
              </w:rPr>
            </w:pPr>
            <w:r w:rsidRPr="004125AF">
              <w:rPr>
                <w:color w:val="00B0F0"/>
              </w:rPr>
              <w:t xml:space="preserve">  </w:t>
            </w:r>
            <w:proofErr w:type="gramStart"/>
            <w:r w:rsidRPr="004125AF">
              <w:rPr>
                <w:color w:val="00B0F0"/>
              </w:rPr>
              <w:t>!x</w:t>
            </w:r>
            <w:proofErr w:type="gramEnd"/>
            <w:r w:rsidRPr="004125AF">
              <w:rPr>
                <w:color w:val="00B0F0"/>
              </w:rPr>
              <w:t xml:space="preserve"> &amp; !y &amp; z : !x &amp; y &amp; !z</w:t>
            </w:r>
          </w:p>
          <w:p w:rsidR="000A301E" w:rsidRPr="004125AF" w:rsidRDefault="000A301E" w:rsidP="000A301E">
            <w:pPr>
              <w:rPr>
                <w:color w:val="FF0000"/>
              </w:rPr>
            </w:pPr>
            <w:r>
              <w:t xml:space="preserve">  </w:t>
            </w:r>
            <w:proofErr w:type="gramStart"/>
            <w:r w:rsidRPr="004125AF">
              <w:rPr>
                <w:color w:val="FF0000"/>
              </w:rPr>
              <w:t>!x</w:t>
            </w:r>
            <w:proofErr w:type="gramEnd"/>
            <w:r w:rsidRPr="004125AF">
              <w:rPr>
                <w:color w:val="FF0000"/>
              </w:rPr>
              <w:t xml:space="preserve"> &amp; y &amp; !z : !x &amp; y &amp; z</w:t>
            </w:r>
          </w:p>
          <w:p w:rsidR="000A301E" w:rsidRDefault="000A301E" w:rsidP="000A301E">
            <w:r>
              <w:t xml:space="preserve">  </w:t>
            </w:r>
            <w:proofErr w:type="gramStart"/>
            <w:r w:rsidRPr="000A301E">
              <w:rPr>
                <w:color w:val="7030A0"/>
              </w:rPr>
              <w:t>!x</w:t>
            </w:r>
            <w:proofErr w:type="gramEnd"/>
            <w:r w:rsidRPr="000A301E">
              <w:rPr>
                <w:color w:val="7030A0"/>
              </w:rPr>
              <w:t xml:space="preserve"> &amp; y &amp; z : x &amp; !y &amp; !z</w:t>
            </w:r>
          </w:p>
          <w:p w:rsidR="000A301E" w:rsidRPr="004125AF" w:rsidRDefault="000A301E" w:rsidP="000A301E">
            <w:pPr>
              <w:rPr>
                <w:color w:val="FF0000"/>
              </w:rPr>
            </w:pPr>
            <w:r>
              <w:t xml:space="preserve">  </w:t>
            </w:r>
            <w:r w:rsidRPr="004125AF">
              <w:rPr>
                <w:color w:val="FF0000"/>
              </w:rPr>
              <w:t xml:space="preserve">x </w:t>
            </w:r>
            <w:proofErr w:type="gramStart"/>
            <w:r w:rsidRPr="004125AF">
              <w:rPr>
                <w:color w:val="FF0000"/>
              </w:rPr>
              <w:t>&amp; !y</w:t>
            </w:r>
            <w:proofErr w:type="gramEnd"/>
            <w:r w:rsidRPr="004125AF">
              <w:rPr>
                <w:color w:val="FF0000"/>
              </w:rPr>
              <w:t xml:space="preserve"> &amp; !z : x &amp; !y &amp; z</w:t>
            </w:r>
          </w:p>
          <w:p w:rsidR="000A301E" w:rsidRPr="004125AF" w:rsidRDefault="000A301E" w:rsidP="000A301E">
            <w:pPr>
              <w:rPr>
                <w:color w:val="00B0F0"/>
              </w:rPr>
            </w:pPr>
            <w:r w:rsidRPr="004125AF">
              <w:rPr>
                <w:color w:val="00B0F0"/>
              </w:rPr>
              <w:t xml:space="preserve">  x </w:t>
            </w:r>
            <w:proofErr w:type="gramStart"/>
            <w:r w:rsidRPr="004125AF">
              <w:rPr>
                <w:color w:val="00B0F0"/>
              </w:rPr>
              <w:t>&amp; !y</w:t>
            </w:r>
            <w:proofErr w:type="gramEnd"/>
            <w:r w:rsidRPr="004125AF">
              <w:rPr>
                <w:color w:val="00B0F0"/>
              </w:rPr>
              <w:t xml:space="preserve"> &amp; z : x &amp; y &amp; !z</w:t>
            </w:r>
          </w:p>
          <w:p w:rsidR="000A301E" w:rsidRPr="004125AF" w:rsidRDefault="000A301E" w:rsidP="000A301E">
            <w:pPr>
              <w:rPr>
                <w:color w:val="FF0000"/>
              </w:rPr>
            </w:pPr>
            <w:r>
              <w:t xml:space="preserve"> </w:t>
            </w:r>
            <w:r w:rsidRPr="004125AF">
              <w:rPr>
                <w:color w:val="FF0000"/>
              </w:rPr>
              <w:t xml:space="preserve"> x &amp; y </w:t>
            </w:r>
            <w:proofErr w:type="gramStart"/>
            <w:r w:rsidRPr="004125AF">
              <w:rPr>
                <w:color w:val="FF0000"/>
              </w:rPr>
              <w:t>&amp; !z</w:t>
            </w:r>
            <w:proofErr w:type="gramEnd"/>
            <w:r w:rsidRPr="004125AF">
              <w:rPr>
                <w:color w:val="FF0000"/>
              </w:rPr>
              <w:t xml:space="preserve"> : x &amp; y &amp; z</w:t>
            </w:r>
          </w:p>
          <w:p w:rsidR="000A301E" w:rsidRDefault="000A301E" w:rsidP="00FE2921">
            <w:r>
              <w:t xml:space="preserve">  x &amp; y &amp; </w:t>
            </w:r>
            <w:proofErr w:type="gramStart"/>
            <w:r>
              <w:t>z :</w:t>
            </w:r>
            <w:proofErr w:type="gramEnd"/>
            <w:r>
              <w:t xml:space="preserve"> !x &amp; !y &amp; !z</w:t>
            </w:r>
          </w:p>
        </w:tc>
        <w:tc>
          <w:tcPr>
            <w:tcW w:w="4513" w:type="dxa"/>
          </w:tcPr>
          <w:p w:rsidR="000A301E" w:rsidRDefault="000A301E" w:rsidP="00FE2921">
            <w:pPr>
              <w:rPr>
                <w:color w:val="FF0000"/>
              </w:rPr>
            </w:pPr>
            <w:proofErr w:type="gramStart"/>
            <w:r w:rsidRPr="000A301E">
              <w:rPr>
                <w:color w:val="FF0000"/>
              </w:rPr>
              <w:t>!z</w:t>
            </w:r>
            <w:proofErr w:type="gramEnd"/>
            <w:r w:rsidRPr="000A301E">
              <w:rPr>
                <w:color w:val="FF0000"/>
              </w:rPr>
              <w:t xml:space="preserve"> : z:= true</w:t>
            </w:r>
          </w:p>
          <w:p w:rsidR="000A301E" w:rsidRDefault="000A301E" w:rsidP="00FE2921">
            <w:pPr>
              <w:rPr>
                <w:color w:val="00B0F0"/>
              </w:rPr>
            </w:pPr>
            <w:proofErr w:type="gramStart"/>
            <w:r>
              <w:rPr>
                <w:color w:val="00B0F0"/>
              </w:rPr>
              <w:t>!y</w:t>
            </w:r>
            <w:proofErr w:type="gramEnd"/>
            <w:r>
              <w:rPr>
                <w:color w:val="00B0F0"/>
              </w:rPr>
              <w:t xml:space="preserve"> &amp; z : z:=false; y:=true</w:t>
            </w:r>
          </w:p>
          <w:p w:rsidR="000A301E" w:rsidRDefault="000A301E" w:rsidP="00FE2921">
            <w:pPr>
              <w:rPr>
                <w:color w:val="7030A0"/>
              </w:rPr>
            </w:pPr>
            <w:proofErr w:type="gramStart"/>
            <w:r w:rsidRPr="000A301E">
              <w:rPr>
                <w:color w:val="7030A0"/>
              </w:rPr>
              <w:t>!x</w:t>
            </w:r>
            <w:proofErr w:type="gramEnd"/>
            <w:r w:rsidRPr="000A301E">
              <w:rPr>
                <w:color w:val="7030A0"/>
              </w:rPr>
              <w:t xml:space="preserve"> &amp; y &amp; z : x &amp; !y &amp; !z</w:t>
            </w:r>
          </w:p>
          <w:p w:rsidR="000A301E" w:rsidRPr="000A301E" w:rsidRDefault="000A301E" w:rsidP="00FE2921">
            <w:pPr>
              <w:rPr>
                <w:color w:val="00B0F0"/>
              </w:rPr>
            </w:pPr>
            <w:r>
              <w:t xml:space="preserve">x &amp; y &amp; </w:t>
            </w:r>
            <w:proofErr w:type="gramStart"/>
            <w:r>
              <w:t>z :</w:t>
            </w:r>
            <w:proofErr w:type="gramEnd"/>
            <w:r>
              <w:t xml:space="preserve"> !x &amp; !y &amp; !z</w:t>
            </w:r>
          </w:p>
        </w:tc>
      </w:tr>
      <w:bookmarkEnd w:id="0"/>
    </w:tbl>
    <w:p w:rsidR="00B257A1" w:rsidRDefault="00B257A1" w:rsidP="00FE2921"/>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DA50E0" w:rsidRDefault="00DA50E0" w:rsidP="00DA50E0">
      <w:pPr>
        <w:spacing w:line="240" w:lineRule="auto"/>
      </w:pPr>
    </w:p>
    <w:p w:rsidR="002B7BDD" w:rsidRDefault="002B7BDD" w:rsidP="00104685">
      <w:pPr>
        <w:spacing w:line="240" w:lineRule="auto"/>
        <w:ind w:firstLine="0"/>
      </w:pPr>
    </w:p>
    <w:p w:rsidR="002B7BDD" w:rsidRDefault="002B7BDD" w:rsidP="00DA50E0">
      <w:pPr>
        <w:spacing w:line="240" w:lineRule="auto"/>
      </w:pPr>
    </w:p>
    <w:p w:rsidR="00DA50E0" w:rsidRPr="00DA50E0" w:rsidRDefault="00DA50E0" w:rsidP="00E93385">
      <w:pPr>
        <w:spacing w:line="240" w:lineRule="auto"/>
        <w:ind w:left="720" w:firstLine="0"/>
      </w:pPr>
      <w:r>
        <w:t>And here is the code written with the free variable in mind.</w:t>
      </w:r>
      <w:r>
        <w:br/>
      </w:r>
      <w:r>
        <w:br/>
      </w:r>
      <w:r w:rsidRPr="00DA50E0">
        <w:t>NAME Modulo8FreeVariable</w:t>
      </w:r>
    </w:p>
    <w:p w:rsidR="00DA50E0" w:rsidRPr="00DA50E0" w:rsidRDefault="00DA50E0" w:rsidP="00DA50E0">
      <w:pPr>
        <w:spacing w:line="240" w:lineRule="auto"/>
      </w:pPr>
      <w:r w:rsidRPr="00DA50E0">
        <w:t>VAR</w:t>
      </w:r>
    </w:p>
    <w:p w:rsidR="00DA50E0" w:rsidRPr="00DA50E0" w:rsidRDefault="00DA50E0" w:rsidP="00DA50E0">
      <w:pPr>
        <w:spacing w:line="240" w:lineRule="auto"/>
      </w:pPr>
      <w:r w:rsidRPr="00DA50E0">
        <w:t xml:space="preserve">  x  </w:t>
      </w:r>
      <w:proofErr w:type="gramStart"/>
      <w:r w:rsidRPr="00DA50E0">
        <w:t xml:space="preserve">  :</w:t>
      </w:r>
      <w:proofErr w:type="gramEnd"/>
      <w:r w:rsidRPr="00DA50E0">
        <w:t xml:space="preserve"> </w:t>
      </w:r>
      <w:proofErr w:type="spellStart"/>
      <w:r w:rsidRPr="00DA50E0">
        <w:t>boolean</w:t>
      </w:r>
      <w:proofErr w:type="spellEnd"/>
      <w:r w:rsidRPr="00DA50E0">
        <w:t>;</w:t>
      </w:r>
    </w:p>
    <w:p w:rsidR="00DA50E0" w:rsidRPr="00DA50E0" w:rsidRDefault="00DA50E0" w:rsidP="00DA50E0">
      <w:pPr>
        <w:spacing w:line="240" w:lineRule="auto"/>
      </w:pPr>
      <w:r w:rsidRPr="00DA50E0">
        <w:t xml:space="preserve">  y  </w:t>
      </w:r>
      <w:proofErr w:type="gramStart"/>
      <w:r w:rsidRPr="00DA50E0">
        <w:t xml:space="preserve">  :</w:t>
      </w:r>
      <w:proofErr w:type="gramEnd"/>
      <w:r w:rsidRPr="00DA50E0">
        <w:t xml:space="preserve"> </w:t>
      </w:r>
      <w:proofErr w:type="spellStart"/>
      <w:r w:rsidRPr="00DA50E0">
        <w:t>boolean</w:t>
      </w:r>
      <w:proofErr w:type="spellEnd"/>
      <w:r w:rsidRPr="00DA50E0">
        <w:t>;</w:t>
      </w:r>
    </w:p>
    <w:p w:rsidR="00DA50E0" w:rsidRPr="00DA50E0" w:rsidRDefault="00DA50E0" w:rsidP="00DA50E0">
      <w:pPr>
        <w:spacing w:line="240" w:lineRule="auto"/>
      </w:pPr>
      <w:r w:rsidRPr="00DA50E0">
        <w:t xml:space="preserve">  z  </w:t>
      </w:r>
      <w:proofErr w:type="gramStart"/>
      <w:r w:rsidRPr="00DA50E0">
        <w:t xml:space="preserve">  :</w:t>
      </w:r>
      <w:proofErr w:type="gramEnd"/>
      <w:r w:rsidRPr="00DA50E0">
        <w:t xml:space="preserve"> </w:t>
      </w:r>
      <w:proofErr w:type="spellStart"/>
      <w:r w:rsidRPr="00DA50E0">
        <w:t>boolean</w:t>
      </w:r>
      <w:proofErr w:type="spellEnd"/>
      <w:r w:rsidRPr="00DA50E0">
        <w:t>;</w:t>
      </w:r>
    </w:p>
    <w:p w:rsidR="00DA50E0" w:rsidRPr="00DA50E0" w:rsidRDefault="00DA50E0" w:rsidP="00DA50E0">
      <w:pPr>
        <w:spacing w:line="240" w:lineRule="auto"/>
      </w:pPr>
      <w:r w:rsidRPr="00DA50E0">
        <w:t xml:space="preserve">  V </w:t>
      </w:r>
      <w:proofErr w:type="gramStart"/>
      <w:r w:rsidRPr="00DA50E0">
        <w:t xml:space="preserve">  :</w:t>
      </w:r>
      <w:proofErr w:type="gramEnd"/>
      <w:r w:rsidRPr="00DA50E0">
        <w:t xml:space="preserve"> </w:t>
      </w:r>
      <w:proofErr w:type="spellStart"/>
      <w:r w:rsidRPr="00DA50E0">
        <w:t>boolean</w:t>
      </w:r>
      <w:proofErr w:type="spellEnd"/>
      <w:r w:rsidRPr="00DA50E0">
        <w:t>;</w:t>
      </w:r>
    </w:p>
    <w:p w:rsidR="00DA50E0" w:rsidRPr="00DA50E0" w:rsidRDefault="00DA50E0" w:rsidP="00DA50E0">
      <w:pPr>
        <w:spacing w:line="240" w:lineRule="auto"/>
      </w:pPr>
      <w:r w:rsidRPr="00DA50E0">
        <w:t>INIT</w:t>
      </w:r>
    </w:p>
    <w:p w:rsidR="00DA50E0" w:rsidRPr="00DA50E0" w:rsidRDefault="00DA50E0" w:rsidP="00DA50E0">
      <w:pPr>
        <w:spacing w:line="240" w:lineRule="auto"/>
      </w:pPr>
      <w:r w:rsidRPr="00DA50E0">
        <w:t xml:space="preserve">  </w:t>
      </w:r>
      <w:proofErr w:type="gramStart"/>
      <w:r w:rsidRPr="00DA50E0">
        <w:t>!x</w:t>
      </w:r>
      <w:proofErr w:type="gramEnd"/>
      <w:r w:rsidRPr="00DA50E0">
        <w:t xml:space="preserve"> &amp; !y &amp; !z;</w:t>
      </w:r>
    </w:p>
    <w:p w:rsidR="00DA50E0" w:rsidRPr="00DA50E0" w:rsidRDefault="00DA50E0" w:rsidP="00DA50E0">
      <w:pPr>
        <w:spacing w:line="240" w:lineRule="auto"/>
      </w:pPr>
    </w:p>
    <w:p w:rsidR="00DA50E0" w:rsidRPr="00DA50E0" w:rsidRDefault="00DA50E0" w:rsidP="00DA50E0">
      <w:pPr>
        <w:spacing w:line="240" w:lineRule="auto"/>
      </w:pPr>
      <w:r w:rsidRPr="00DA50E0">
        <w:t>RULES</w:t>
      </w:r>
    </w:p>
    <w:p w:rsidR="00DA50E0" w:rsidRPr="00DA50E0" w:rsidRDefault="00DA50E0" w:rsidP="00DA50E0">
      <w:pPr>
        <w:spacing w:line="240" w:lineRule="auto"/>
      </w:pPr>
      <w:r w:rsidRPr="00DA50E0">
        <w:t xml:space="preserve">  </w:t>
      </w:r>
      <w:proofErr w:type="gramStart"/>
      <w:r w:rsidRPr="00DA50E0">
        <w:t>!z</w:t>
      </w:r>
      <w:proofErr w:type="gramEnd"/>
      <w:r w:rsidRPr="00DA50E0">
        <w:t xml:space="preserve"> &amp; V :</w:t>
      </w:r>
    </w:p>
    <w:p w:rsidR="00DA50E0" w:rsidRPr="00DA50E0" w:rsidRDefault="00DA50E0" w:rsidP="00DA50E0">
      <w:pPr>
        <w:spacing w:line="240" w:lineRule="auto"/>
      </w:pPr>
      <w:r w:rsidRPr="00DA50E0">
        <w:tab/>
      </w:r>
      <w:proofErr w:type="gramStart"/>
      <w:r w:rsidRPr="00DA50E0">
        <w:t>z :</w:t>
      </w:r>
      <w:proofErr w:type="gramEnd"/>
      <w:r w:rsidRPr="00DA50E0">
        <w:t>= true</w:t>
      </w:r>
    </w:p>
    <w:p w:rsidR="00DA50E0" w:rsidRPr="00DA50E0" w:rsidRDefault="00DA50E0" w:rsidP="00DA50E0">
      <w:pPr>
        <w:spacing w:line="240" w:lineRule="auto"/>
      </w:pPr>
    </w:p>
    <w:p w:rsidR="00DA50E0" w:rsidRPr="00DA50E0" w:rsidRDefault="00DA50E0" w:rsidP="00DA50E0">
      <w:pPr>
        <w:spacing w:line="240" w:lineRule="auto"/>
      </w:pPr>
      <w:r w:rsidRPr="00DA50E0">
        <w:t xml:space="preserve">  </w:t>
      </w:r>
      <w:proofErr w:type="gramStart"/>
      <w:r w:rsidRPr="00DA50E0">
        <w:t>!z</w:t>
      </w:r>
      <w:proofErr w:type="gramEnd"/>
      <w:r w:rsidRPr="00DA50E0">
        <w:t xml:space="preserve"> &amp; !V :</w:t>
      </w:r>
    </w:p>
    <w:p w:rsidR="00DA50E0" w:rsidRPr="00DA50E0" w:rsidRDefault="00DA50E0" w:rsidP="00DA50E0">
      <w:pPr>
        <w:spacing w:line="240" w:lineRule="auto"/>
      </w:pPr>
      <w:r w:rsidRPr="00DA50E0">
        <w:tab/>
      </w:r>
      <w:proofErr w:type="gramStart"/>
      <w:r w:rsidRPr="00DA50E0">
        <w:t>z :</w:t>
      </w:r>
      <w:proofErr w:type="gramEnd"/>
      <w:r w:rsidRPr="00DA50E0">
        <w:t>= false</w:t>
      </w:r>
    </w:p>
    <w:p w:rsidR="00DA50E0" w:rsidRPr="00DA50E0" w:rsidRDefault="00DA50E0" w:rsidP="00DA50E0">
      <w:pPr>
        <w:spacing w:line="240" w:lineRule="auto"/>
      </w:pPr>
    </w:p>
    <w:p w:rsidR="00DA50E0" w:rsidRPr="00DA50E0" w:rsidRDefault="00DA50E0" w:rsidP="00DA50E0">
      <w:pPr>
        <w:spacing w:line="240" w:lineRule="auto"/>
      </w:pPr>
      <w:r w:rsidRPr="00DA50E0">
        <w:t xml:space="preserve">  z </w:t>
      </w:r>
      <w:proofErr w:type="gramStart"/>
      <w:r w:rsidRPr="00DA50E0">
        <w:t>&amp; !y</w:t>
      </w:r>
      <w:proofErr w:type="gramEnd"/>
      <w:r w:rsidRPr="00DA50E0">
        <w:t xml:space="preserve"> &amp; V:</w:t>
      </w:r>
    </w:p>
    <w:p w:rsidR="00DA50E0" w:rsidRPr="00DA50E0" w:rsidRDefault="00DA50E0" w:rsidP="00DA50E0">
      <w:pPr>
        <w:spacing w:line="240" w:lineRule="auto"/>
      </w:pPr>
      <w:r w:rsidRPr="00DA50E0">
        <w:tab/>
      </w:r>
      <w:proofErr w:type="gramStart"/>
      <w:r w:rsidRPr="00DA50E0">
        <w:t>z :</w:t>
      </w:r>
      <w:proofErr w:type="gramEnd"/>
      <w:r w:rsidRPr="00DA50E0">
        <w:t>= false; y := true</w:t>
      </w:r>
    </w:p>
    <w:p w:rsidR="00DA50E0" w:rsidRPr="00DA50E0" w:rsidRDefault="00DA50E0" w:rsidP="00DA50E0">
      <w:pPr>
        <w:spacing w:line="240" w:lineRule="auto"/>
      </w:pPr>
    </w:p>
    <w:p w:rsidR="00DA50E0" w:rsidRPr="00DA50E0" w:rsidRDefault="00DA50E0" w:rsidP="00DA50E0">
      <w:pPr>
        <w:spacing w:line="240" w:lineRule="auto"/>
      </w:pPr>
      <w:r w:rsidRPr="00DA50E0">
        <w:t xml:space="preserve">  z </w:t>
      </w:r>
      <w:proofErr w:type="gramStart"/>
      <w:r w:rsidRPr="00DA50E0">
        <w:t>&amp; !y</w:t>
      </w:r>
      <w:proofErr w:type="gramEnd"/>
      <w:r w:rsidRPr="00DA50E0">
        <w:t xml:space="preserve"> &amp; !V:</w:t>
      </w:r>
    </w:p>
    <w:p w:rsidR="00DA50E0" w:rsidRPr="00DA50E0" w:rsidRDefault="00DA50E0" w:rsidP="00DA50E0">
      <w:pPr>
        <w:spacing w:line="240" w:lineRule="auto"/>
      </w:pPr>
      <w:r w:rsidRPr="00DA50E0">
        <w:tab/>
      </w:r>
      <w:proofErr w:type="gramStart"/>
      <w:r w:rsidRPr="00DA50E0">
        <w:t>z :</w:t>
      </w:r>
      <w:proofErr w:type="gramEnd"/>
      <w:r w:rsidRPr="00DA50E0">
        <w:t>= true; y := false</w:t>
      </w:r>
    </w:p>
    <w:p w:rsidR="00DA50E0" w:rsidRPr="00DA50E0" w:rsidRDefault="00DA50E0" w:rsidP="00F7676B">
      <w:pPr>
        <w:spacing w:line="240" w:lineRule="auto"/>
        <w:ind w:firstLine="0"/>
      </w:pPr>
    </w:p>
    <w:p w:rsidR="00DA50E0" w:rsidRPr="00DA50E0" w:rsidRDefault="00DA50E0" w:rsidP="00DA50E0">
      <w:pPr>
        <w:spacing w:line="240" w:lineRule="auto"/>
      </w:pPr>
      <w:r w:rsidRPr="00DA50E0">
        <w:t xml:space="preserve">  z &amp; y </w:t>
      </w:r>
      <w:proofErr w:type="gramStart"/>
      <w:r w:rsidRPr="00DA50E0">
        <w:t>&amp; !x</w:t>
      </w:r>
      <w:proofErr w:type="gramEnd"/>
      <w:r w:rsidRPr="00DA50E0">
        <w:t xml:space="preserve"> &amp; V:</w:t>
      </w:r>
    </w:p>
    <w:p w:rsidR="00DA50E0" w:rsidRPr="00DA50E0" w:rsidRDefault="00DA50E0" w:rsidP="00DA50E0">
      <w:pPr>
        <w:spacing w:line="240" w:lineRule="auto"/>
      </w:pPr>
      <w:r w:rsidRPr="00DA50E0">
        <w:tab/>
      </w:r>
      <w:proofErr w:type="gramStart"/>
      <w:r w:rsidRPr="00DA50E0">
        <w:t>z :</w:t>
      </w:r>
      <w:proofErr w:type="gramEnd"/>
      <w:r w:rsidRPr="00DA50E0">
        <w:t>= false; y := false; x := true</w:t>
      </w:r>
    </w:p>
    <w:p w:rsidR="00DA50E0" w:rsidRPr="00DA50E0" w:rsidRDefault="00DA50E0" w:rsidP="00DA50E0">
      <w:pPr>
        <w:spacing w:line="240" w:lineRule="auto"/>
      </w:pPr>
    </w:p>
    <w:p w:rsidR="00DA50E0" w:rsidRPr="00DA50E0" w:rsidRDefault="00892946" w:rsidP="00DA50E0">
      <w:pPr>
        <w:spacing w:line="240" w:lineRule="auto"/>
      </w:pPr>
      <w:r>
        <w:t xml:space="preserve">  </w:t>
      </w:r>
      <w:r w:rsidR="00DA50E0" w:rsidRPr="00DA50E0">
        <w:t xml:space="preserve">z &amp; y </w:t>
      </w:r>
      <w:proofErr w:type="gramStart"/>
      <w:r w:rsidR="00DA50E0" w:rsidRPr="00DA50E0">
        <w:t>&amp; !x</w:t>
      </w:r>
      <w:proofErr w:type="gramEnd"/>
      <w:r w:rsidR="00DA50E0" w:rsidRPr="00DA50E0">
        <w:t xml:space="preserve"> &amp; !V:</w:t>
      </w:r>
    </w:p>
    <w:p w:rsidR="00DA50E0" w:rsidRDefault="00DA50E0" w:rsidP="00DA50E0">
      <w:pPr>
        <w:spacing w:line="240" w:lineRule="auto"/>
      </w:pPr>
      <w:r w:rsidRPr="00DA50E0">
        <w:tab/>
      </w:r>
      <w:proofErr w:type="gramStart"/>
      <w:r w:rsidRPr="00DA50E0">
        <w:t>z :</w:t>
      </w:r>
      <w:proofErr w:type="gramEnd"/>
      <w:r w:rsidRPr="00DA50E0">
        <w:t>= true; y := true; x := false</w:t>
      </w:r>
    </w:p>
    <w:p w:rsidR="00F7676B" w:rsidRDefault="00F7676B" w:rsidP="00DA50E0">
      <w:pPr>
        <w:spacing w:line="240" w:lineRule="auto"/>
      </w:pPr>
    </w:p>
    <w:p w:rsidR="00F7676B" w:rsidRPr="00DA50E0" w:rsidRDefault="00F7676B" w:rsidP="00F7676B">
      <w:pPr>
        <w:spacing w:line="240" w:lineRule="auto"/>
      </w:pPr>
      <w:r w:rsidRPr="00DA50E0">
        <w:t xml:space="preserve">  z &amp; y &amp; x &amp; V:</w:t>
      </w:r>
    </w:p>
    <w:p w:rsidR="00F7676B" w:rsidRPr="00DA50E0" w:rsidRDefault="00F7676B" w:rsidP="00F7676B">
      <w:pPr>
        <w:spacing w:line="240" w:lineRule="auto"/>
      </w:pPr>
      <w:r w:rsidRPr="00DA50E0">
        <w:tab/>
      </w:r>
      <w:proofErr w:type="gramStart"/>
      <w:r w:rsidRPr="00DA50E0">
        <w:t>z :</w:t>
      </w:r>
      <w:proofErr w:type="gramEnd"/>
      <w:r w:rsidRPr="00DA50E0">
        <w:t>= false; y := false; x := false</w:t>
      </w:r>
    </w:p>
    <w:p w:rsidR="00F7676B" w:rsidRPr="00DA50E0" w:rsidRDefault="00F7676B" w:rsidP="00F7676B">
      <w:pPr>
        <w:spacing w:line="240" w:lineRule="auto"/>
      </w:pPr>
    </w:p>
    <w:p w:rsidR="00F7676B" w:rsidRPr="00DA50E0" w:rsidRDefault="00F7676B" w:rsidP="00F7676B">
      <w:pPr>
        <w:spacing w:line="240" w:lineRule="auto"/>
      </w:pPr>
      <w:r w:rsidRPr="00DA50E0">
        <w:t xml:space="preserve">  z &amp; y &amp; x </w:t>
      </w:r>
      <w:proofErr w:type="gramStart"/>
      <w:r w:rsidRPr="00DA50E0">
        <w:t>&amp; !V</w:t>
      </w:r>
      <w:proofErr w:type="gramEnd"/>
      <w:r w:rsidRPr="00DA50E0">
        <w:t>:</w:t>
      </w:r>
    </w:p>
    <w:p w:rsidR="00F7676B" w:rsidRPr="00DA50E0" w:rsidRDefault="00F7676B" w:rsidP="00F7676B">
      <w:pPr>
        <w:spacing w:line="240" w:lineRule="auto"/>
      </w:pPr>
      <w:r w:rsidRPr="00DA50E0">
        <w:tab/>
      </w:r>
      <w:proofErr w:type="gramStart"/>
      <w:r w:rsidRPr="00DA50E0">
        <w:t>z :</w:t>
      </w:r>
      <w:proofErr w:type="gramEnd"/>
      <w:r w:rsidRPr="00DA50E0">
        <w:t>= true; y := true; x := true</w:t>
      </w:r>
    </w:p>
    <w:p w:rsidR="00F7676B" w:rsidRPr="00DA50E0" w:rsidRDefault="00F7676B" w:rsidP="00DA50E0">
      <w:pPr>
        <w:spacing w:line="240" w:lineRule="auto"/>
      </w:pPr>
    </w:p>
    <w:p w:rsidR="00FE2921" w:rsidRDefault="00FE2921" w:rsidP="00FE2921"/>
    <w:p w:rsidR="00DA50E0" w:rsidRDefault="00DA50E0" w:rsidP="00FE2921"/>
    <w:p w:rsidR="00FE2921" w:rsidRDefault="002B1805" w:rsidP="00892946">
      <w:r>
        <w:t>We essentially duplicate the “</w:t>
      </w:r>
      <w:r w:rsidR="00162679">
        <w:t>Optimized</w:t>
      </w:r>
      <w:r>
        <w:t xml:space="preserve"> Rules” so that we have a state transition if </w:t>
      </w:r>
      <w:r w:rsidR="00162679">
        <w:t>the free variable ‘V’ is true (1)</w:t>
      </w:r>
      <w:r w:rsidR="00AE4495">
        <w:t>; otherwise, if ‘V’ is false (0) we keep the same state.</w:t>
      </w:r>
    </w:p>
    <w:p w:rsidR="00F621F4" w:rsidRDefault="00F621F4" w:rsidP="0041418E">
      <w:pPr>
        <w:ind w:firstLine="0"/>
      </w:pPr>
    </w:p>
    <w:p w:rsidR="00F621F4" w:rsidRDefault="00891892" w:rsidP="00FE2921">
      <w:r>
        <w:lastRenderedPageBreak/>
        <w:t>Model</w:t>
      </w:r>
      <w:r w:rsidR="00F621F4">
        <w:t xml:space="preserve"> </w:t>
      </w:r>
      <w:r w:rsidR="008A4D9E">
        <w:t>S</w:t>
      </w:r>
      <w:r w:rsidR="00F621F4">
        <w:t>tructure</w:t>
      </w:r>
      <w:r w:rsidR="008A4D9E">
        <w:t xml:space="preserve"> Diagram</w:t>
      </w:r>
      <w:r w:rsidR="00F621F4">
        <w:t xml:space="preserve"> </w:t>
      </w:r>
      <w:r>
        <w:t>(</w:t>
      </w:r>
      <w:proofErr w:type="gramStart"/>
      <w:r>
        <w:t>with !x</w:t>
      </w:r>
      <w:proofErr w:type="gramEnd"/>
      <w:r>
        <w:t>&amp;!y&amp;!z syntax)</w:t>
      </w:r>
    </w:p>
    <w:p w:rsidR="00F621F4" w:rsidRDefault="00F621F4" w:rsidP="003159CE">
      <w:r>
        <w:rPr>
          <w:noProof/>
        </w:rPr>
        <w:drawing>
          <wp:inline distT="0" distB="0" distL="0" distR="0">
            <wp:extent cx="5254907" cy="2677660"/>
            <wp:effectExtent l="0" t="0" r="3175" b="2540"/>
            <wp:docPr id="4" name="Picture 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7960" cy="2719980"/>
                    </a:xfrm>
                    <a:prstGeom prst="rect">
                      <a:avLst/>
                    </a:prstGeom>
                  </pic:spPr>
                </pic:pic>
              </a:graphicData>
            </a:graphic>
          </wp:inline>
        </w:drawing>
      </w:r>
    </w:p>
    <w:p w:rsidR="0041418E" w:rsidRDefault="00891892" w:rsidP="004D63BC">
      <w:pPr>
        <w:spacing w:line="240" w:lineRule="auto"/>
        <w:rPr>
          <w:rFonts w:hint="eastAsia"/>
        </w:rPr>
      </w:pPr>
      <w:r>
        <w:t xml:space="preserve">Kripke </w:t>
      </w:r>
      <w:r w:rsidR="007F72C4">
        <w:t>s</w:t>
      </w:r>
      <w:r>
        <w:t>tructure:</w:t>
      </w:r>
      <w:r w:rsidR="001664F9">
        <w:br/>
      </w:r>
      <w:r w:rsidR="0041418E">
        <w:t xml:space="preserve">Let’s define the Kripke structure: </w:t>
      </w:r>
      <w:r w:rsidR="0041418E">
        <w:t xml:space="preserve">M = (S, S0, R, L) </w:t>
      </w:r>
      <w:r w:rsidR="0041418E">
        <w:t xml:space="preserve"> </w:t>
      </w:r>
    </w:p>
    <w:p w:rsidR="00891892" w:rsidRDefault="0041418E" w:rsidP="004D63BC">
      <w:pPr>
        <w:spacing w:line="240" w:lineRule="auto"/>
        <w:ind w:firstLine="0"/>
      </w:pPr>
      <w:proofErr w:type="gramStart"/>
      <w:r>
        <w:t>S :</w:t>
      </w:r>
      <w:proofErr w:type="gramEnd"/>
      <w:r>
        <w:t xml:space="preserve"> set of all states</w:t>
      </w:r>
      <w:r>
        <w:br/>
        <w:t>S</w:t>
      </w:r>
      <w:r>
        <w:rPr>
          <w:vertAlign w:val="subscript"/>
        </w:rPr>
        <w:t>0</w:t>
      </w:r>
      <w:r>
        <w:t xml:space="preserve"> : set of initial states</w:t>
      </w:r>
      <w:r>
        <w:br/>
        <w:t>R : transition relation between states</w:t>
      </w:r>
    </w:p>
    <w:p w:rsidR="0041418E" w:rsidRPr="0041418E" w:rsidRDefault="0041418E" w:rsidP="004D63BC">
      <w:pPr>
        <w:spacing w:line="240" w:lineRule="auto"/>
        <w:ind w:firstLine="0"/>
      </w:pPr>
      <w:proofErr w:type="gramStart"/>
      <w:r>
        <w:t>L :</w:t>
      </w:r>
      <w:proofErr w:type="gramEnd"/>
      <w:r>
        <w:t xml:space="preserve"> labelling function</w:t>
      </w:r>
      <w:r w:rsidR="00886CCD">
        <w:t xml:space="preserve"> that associates each state with the set of propositions true in that state</w:t>
      </w:r>
    </w:p>
    <w:p w:rsidR="00891892" w:rsidRDefault="00891892" w:rsidP="00FE2921">
      <w:r>
        <w:rPr>
          <w:noProof/>
        </w:rPr>
        <w:drawing>
          <wp:inline distT="0" distB="0" distL="0" distR="0">
            <wp:extent cx="5254625" cy="2677516"/>
            <wp:effectExtent l="0" t="0" r="3175"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68943" cy="2684812"/>
                    </a:xfrm>
                    <a:prstGeom prst="rect">
                      <a:avLst/>
                    </a:prstGeom>
                  </pic:spPr>
                </pic:pic>
              </a:graphicData>
            </a:graphic>
          </wp:inline>
        </w:drawing>
      </w:r>
    </w:p>
    <w:p w:rsidR="00E04E4B" w:rsidRDefault="004D63BC" w:rsidP="00DC2D9F">
      <w:pPr>
        <w:spacing w:line="360" w:lineRule="auto"/>
        <w:ind w:firstLine="0"/>
      </w:pPr>
      <w:r>
        <w:t>S =</w:t>
      </w:r>
      <w:r w:rsidR="00DC2D9F">
        <w:t xml:space="preserve"> {state0, state1, state2, state3, state4, state5, state6, state7}</w:t>
      </w:r>
      <w:r>
        <w:br/>
      </w:r>
      <w:r w:rsidRPr="004D63BC">
        <w:t>S</w:t>
      </w:r>
      <w:r>
        <w:rPr>
          <w:vertAlign w:val="subscript"/>
        </w:rPr>
        <w:t>0</w:t>
      </w:r>
      <w:r>
        <w:t xml:space="preserve"> =</w:t>
      </w:r>
      <w:r w:rsidR="00DC2D9F">
        <w:t xml:space="preserve"> {state</w:t>
      </w:r>
      <w:r w:rsidR="00577FC4">
        <w:t>0</w:t>
      </w:r>
      <w:r w:rsidR="00DC2D9F">
        <w:t>}</w:t>
      </w:r>
    </w:p>
    <w:p w:rsidR="004D63BC" w:rsidRDefault="004D63BC" w:rsidP="00DC2D9F">
      <w:pPr>
        <w:spacing w:line="360" w:lineRule="auto"/>
        <w:ind w:firstLine="0"/>
      </w:pPr>
      <w:r>
        <w:t xml:space="preserve">R = </w:t>
      </w:r>
      <w:r w:rsidR="00DC2D9F">
        <w:t xml:space="preserve">{(state0, state1), </w:t>
      </w:r>
      <w:r w:rsidR="00DC2D9F">
        <w:t>(state</w:t>
      </w:r>
      <w:r w:rsidR="00DC2D9F">
        <w:t>1</w:t>
      </w:r>
      <w:r w:rsidR="00DC2D9F">
        <w:t>, state</w:t>
      </w:r>
      <w:r w:rsidR="00DC2D9F">
        <w:t>2</w:t>
      </w:r>
      <w:r w:rsidR="00DC2D9F">
        <w:t>)</w:t>
      </w:r>
      <w:r w:rsidR="00DC2D9F">
        <w:t xml:space="preserve">, </w:t>
      </w:r>
      <w:r w:rsidR="00DC2D9F">
        <w:t>(state</w:t>
      </w:r>
      <w:r w:rsidR="00DC2D9F">
        <w:t>2</w:t>
      </w:r>
      <w:r w:rsidR="00DC2D9F">
        <w:t>, state</w:t>
      </w:r>
      <w:r w:rsidR="00DC2D9F">
        <w:t>3</w:t>
      </w:r>
      <w:r w:rsidR="00DC2D9F">
        <w:t>)</w:t>
      </w:r>
      <w:r w:rsidR="00DC2D9F">
        <w:t xml:space="preserve">, </w:t>
      </w:r>
      <w:r w:rsidR="00DC2D9F">
        <w:t>(state</w:t>
      </w:r>
      <w:r w:rsidR="00DC2D9F">
        <w:t>3</w:t>
      </w:r>
      <w:r w:rsidR="00DC2D9F">
        <w:t>, state</w:t>
      </w:r>
      <w:r w:rsidR="00DC2D9F">
        <w:t>4</w:t>
      </w:r>
      <w:r w:rsidR="00DC2D9F">
        <w:t>)</w:t>
      </w:r>
      <w:r w:rsidR="00DC2D9F">
        <w:t xml:space="preserve">, </w:t>
      </w:r>
      <w:r w:rsidR="00DC2D9F">
        <w:t>(state</w:t>
      </w:r>
      <w:r w:rsidR="00DC2D9F">
        <w:t>4</w:t>
      </w:r>
      <w:r w:rsidR="00DC2D9F">
        <w:t>, state</w:t>
      </w:r>
      <w:r w:rsidR="00DC2D9F">
        <w:t>5</w:t>
      </w:r>
      <w:r w:rsidR="00DC2D9F">
        <w:t>)</w:t>
      </w:r>
      <w:r w:rsidR="00DC2D9F">
        <w:t xml:space="preserve">, </w:t>
      </w:r>
      <w:r w:rsidR="00DC2D9F">
        <w:t>(state</w:t>
      </w:r>
      <w:r w:rsidR="00DC2D9F">
        <w:t>5</w:t>
      </w:r>
      <w:r w:rsidR="00DC2D9F">
        <w:t>, state</w:t>
      </w:r>
      <w:r w:rsidR="00DC2D9F">
        <w:t>6</w:t>
      </w:r>
      <w:r w:rsidR="00DC2D9F">
        <w:t>)</w:t>
      </w:r>
      <w:r w:rsidR="00DC2D9F">
        <w:t xml:space="preserve">, </w:t>
      </w:r>
      <w:r w:rsidR="00DC2D9F">
        <w:t>(state</w:t>
      </w:r>
      <w:r w:rsidR="00DC2D9F">
        <w:t>6</w:t>
      </w:r>
      <w:r w:rsidR="00DC2D9F">
        <w:t>, state</w:t>
      </w:r>
      <w:r w:rsidR="00DC2D9F">
        <w:t>7</w:t>
      </w:r>
      <w:r w:rsidR="00DC2D9F">
        <w:t>)</w:t>
      </w:r>
      <w:r w:rsidR="001F2E59">
        <w:t>, (state7, state0)</w:t>
      </w:r>
      <w:r w:rsidR="00DC2D9F">
        <w:t>}</w:t>
      </w:r>
      <w:r>
        <w:br/>
        <w:t xml:space="preserve">L = </w:t>
      </w:r>
      <w:r w:rsidR="003159CE">
        <w:t xml:space="preserve">{(state0, {}), </w:t>
      </w:r>
      <w:r w:rsidR="003159CE">
        <w:t>(state</w:t>
      </w:r>
      <w:r w:rsidR="003159CE">
        <w:t>1</w:t>
      </w:r>
      <w:r w:rsidR="003159CE">
        <w:t>, {</w:t>
      </w:r>
      <w:r w:rsidR="003159CE">
        <w:t>z</w:t>
      </w:r>
      <w:r w:rsidR="003159CE">
        <w:t>}), (state</w:t>
      </w:r>
      <w:r w:rsidR="003159CE">
        <w:t>2</w:t>
      </w:r>
      <w:r w:rsidR="003159CE">
        <w:t>, {</w:t>
      </w:r>
      <w:r w:rsidR="003159CE">
        <w:t>y</w:t>
      </w:r>
      <w:r w:rsidR="003159CE">
        <w:t>}),</w:t>
      </w:r>
      <w:r w:rsidR="003159CE">
        <w:t xml:space="preserve"> </w:t>
      </w:r>
      <w:r w:rsidR="003159CE">
        <w:t>(state</w:t>
      </w:r>
      <w:r w:rsidR="003159CE">
        <w:t>3</w:t>
      </w:r>
      <w:r w:rsidR="003159CE">
        <w:t>, {</w:t>
      </w:r>
      <w:r w:rsidR="003159CE">
        <w:t>y, z</w:t>
      </w:r>
      <w:r w:rsidR="003159CE">
        <w:t>}), (state</w:t>
      </w:r>
      <w:r w:rsidR="003159CE">
        <w:t>4</w:t>
      </w:r>
      <w:r w:rsidR="003159CE">
        <w:t>, {</w:t>
      </w:r>
      <w:r w:rsidR="003159CE">
        <w:t>x</w:t>
      </w:r>
      <w:r w:rsidR="003159CE">
        <w:t>}), (state</w:t>
      </w:r>
      <w:r w:rsidR="003159CE">
        <w:t>5</w:t>
      </w:r>
      <w:r w:rsidR="003159CE">
        <w:t>, {</w:t>
      </w:r>
      <w:r w:rsidR="003159CE">
        <w:t>x, z</w:t>
      </w:r>
      <w:r w:rsidR="003159CE">
        <w:t>}), (state</w:t>
      </w:r>
      <w:r w:rsidR="003159CE">
        <w:t>6</w:t>
      </w:r>
      <w:r w:rsidR="003159CE">
        <w:t>, {</w:t>
      </w:r>
      <w:r w:rsidR="003159CE">
        <w:t>x, y</w:t>
      </w:r>
      <w:r w:rsidR="003159CE">
        <w:t>}), (state</w:t>
      </w:r>
      <w:r w:rsidR="003159CE">
        <w:t>7</w:t>
      </w:r>
      <w:r w:rsidR="003159CE">
        <w:t>, {</w:t>
      </w:r>
      <w:r w:rsidR="003159CE">
        <w:t>x, y, z</w:t>
      </w:r>
      <w:r w:rsidR="003159CE">
        <w:t>})</w:t>
      </w:r>
      <w:r w:rsidR="003159CE">
        <w:t>}</w:t>
      </w:r>
    </w:p>
    <w:p w:rsidR="00AF6B8D" w:rsidRDefault="00E04E4B" w:rsidP="007331F2">
      <w:r>
        <w:rPr>
          <w:b/>
          <w:bCs/>
          <w:u w:val="single"/>
        </w:rPr>
        <w:lastRenderedPageBreak/>
        <w:t>Second</w:t>
      </w:r>
      <w:r w:rsidRPr="00FE2921">
        <w:rPr>
          <w:b/>
          <w:bCs/>
          <w:u w:val="single"/>
        </w:rPr>
        <w:t xml:space="preserve"> </w:t>
      </w:r>
      <w:r>
        <w:rPr>
          <w:b/>
          <w:bCs/>
          <w:u w:val="single"/>
        </w:rPr>
        <w:t>Part</w:t>
      </w:r>
      <w:r w:rsidRPr="00FE2921">
        <w:rPr>
          <w:b/>
          <w:bCs/>
          <w:u w:val="single"/>
        </w:rPr>
        <w:t>:</w:t>
      </w:r>
      <w:r>
        <w:t xml:space="preserve"> </w:t>
      </w:r>
      <w:r w:rsidR="008E690D">
        <w:t>Write the CTL properties to check correctness of your model</w:t>
      </w:r>
      <w:r>
        <w:t>.</w:t>
      </w:r>
      <w:r w:rsidR="008E690D">
        <w:br/>
      </w:r>
      <w:r w:rsidR="000402DE">
        <w:t xml:space="preserve">I started by writing out </w:t>
      </w:r>
      <w:r w:rsidR="007331F2">
        <w:t xml:space="preserve">the 8 state transitions of a normal modulo 8 counter (without a free variable), hoping it would work despite the free variable; for example: </w:t>
      </w:r>
      <w:r w:rsidR="00F0231C">
        <w:br/>
      </w:r>
      <w:r w:rsidR="007331F2">
        <w:t>AG (</w:t>
      </w:r>
      <w:proofErr w:type="gramStart"/>
      <w:r w:rsidR="007331F2">
        <w:t>(!x</w:t>
      </w:r>
      <w:proofErr w:type="gramEnd"/>
      <w:r w:rsidR="007331F2">
        <w:t xml:space="preserve"> &amp; !y &amp; !z) -&gt; AX(!x &amp; !y &amp; z)). The problem is that this means “For every reachable state </w:t>
      </w:r>
      <w:proofErr w:type="gramStart"/>
      <w:r w:rsidR="007331F2">
        <w:t>(!x</w:t>
      </w:r>
      <w:proofErr w:type="gramEnd"/>
      <w:r w:rsidR="007331F2">
        <w:t xml:space="preserve"> &amp; !y &amp;!z), for all paths starting at that state, the next state must be (!x &amp; !y &amp; z)” but that’s not true in our case; </w:t>
      </w:r>
      <w:r w:rsidR="00F0231C">
        <w:t>b</w:t>
      </w:r>
      <w:r w:rsidR="007331F2">
        <w:t>ecause one path with V (the free variable being True) will indeed go to the next state, but another path with !V will remain on the same state</w:t>
      </w:r>
      <w:r w:rsidR="00FF3B69">
        <w:t>…</w:t>
      </w:r>
    </w:p>
    <w:p w:rsidR="00AF6B8D" w:rsidRDefault="00AF6B8D" w:rsidP="007331F2">
      <w:r>
        <w:t xml:space="preserve">We could write the same things as the rules we used, for example: </w:t>
      </w:r>
      <w:r>
        <w:tab/>
      </w:r>
      <w:r>
        <w:tab/>
      </w:r>
      <w:r>
        <w:tab/>
        <w:t xml:space="preserve"> </w:t>
      </w:r>
      <w:r w:rsidRPr="00AF6B8D">
        <w:t>AG (</w:t>
      </w:r>
      <w:proofErr w:type="gramStart"/>
      <w:r w:rsidRPr="00AF6B8D">
        <w:t>(!z</w:t>
      </w:r>
      <w:proofErr w:type="gramEnd"/>
      <w:r w:rsidRPr="00AF6B8D">
        <w:t xml:space="preserve"> &amp; V) -&gt; AX(z &amp; V))</w:t>
      </w:r>
      <w:r>
        <w:t>, and then with !V etc. But it wouldn’t test that our model works, it would just test that we wrote something correctly (without bugs) and that xCheck works… It doesn’t make sure that we indeed built a good counter (if for example the optimized rules aren’t correct, then this test wouldn’t tell us, since we are testing the rules against themselves…)</w:t>
      </w:r>
      <w:r w:rsidR="003D4B8A">
        <w:t>.</w:t>
      </w:r>
    </w:p>
    <w:p w:rsidR="007331F2" w:rsidRDefault="00AF6B8D" w:rsidP="007331F2">
      <w:r>
        <w:t xml:space="preserve">We could also write out all 16 possibilities of transition (the same 8 with V and another 8 </w:t>
      </w:r>
      <w:proofErr w:type="gramStart"/>
      <w:r>
        <w:t>with !V</w:t>
      </w:r>
      <w:proofErr w:type="gramEnd"/>
      <w:r>
        <w:t>), but I’m sure there is a smarter way to go about this (if I can’t find it I will write the 16 CTL properties).</w:t>
      </w:r>
    </w:p>
    <w:p w:rsidR="00AF6B8D" w:rsidRDefault="00AF6B8D" w:rsidP="007331F2">
      <w:r>
        <w:t>I’ve been reticent to use</w:t>
      </w:r>
      <w:r w:rsidR="001A7904">
        <w:t xml:space="preserve"> the quantifiers “U” for until, and “AF” for eventually, because as I can see it currently, it could work because the state transition does happen eventually, but it might be when V is False for example, and that would be problematic… </w:t>
      </w:r>
      <w:r w:rsidR="001A7904">
        <w:br/>
        <w:t xml:space="preserve">So we need to make sure that the </w:t>
      </w:r>
      <w:r w:rsidR="00221BC1">
        <w:t xml:space="preserve">state </w:t>
      </w:r>
      <w:r w:rsidR="001A7904">
        <w:t xml:space="preserve">transition </w:t>
      </w:r>
      <w:r w:rsidR="009F1CD7">
        <w:t>only</w:t>
      </w:r>
      <w:r w:rsidR="001A7904">
        <w:t xml:space="preserve"> happen</w:t>
      </w:r>
      <w:r w:rsidR="009F1CD7">
        <w:t xml:space="preserve">s </w:t>
      </w:r>
      <w:r w:rsidR="001A7904">
        <w:t xml:space="preserve">in the correct conditions. </w:t>
      </w:r>
    </w:p>
    <w:p w:rsidR="003625AA" w:rsidRDefault="00550C68" w:rsidP="003625AA">
      <w:pPr>
        <w:pStyle w:val="BodyText"/>
      </w:pPr>
      <w:r>
        <w:t>In the end I think I’ll write all 16 transition cases because it took me too much time already</w:t>
      </w:r>
      <w:r w:rsidR="003625AA">
        <w:t xml:space="preserve"> and I don’t want to write the same 8 properties as the rules because I believe testing against your own rules (even though we know they are true as shown in the table) doesn’t make a lot of sense. So here are all 16 properties</w:t>
      </w:r>
      <w:r w:rsidR="00632290">
        <w:t xml:space="preserve"> (every single transition possible)</w:t>
      </w:r>
      <w:r w:rsidR="003625AA">
        <w:t>:</w:t>
      </w:r>
    </w:p>
    <w:p w:rsidR="003625AA" w:rsidRDefault="003625AA" w:rsidP="003625AA">
      <w:pPr>
        <w:pStyle w:val="BodyText"/>
        <w:spacing w:line="276" w:lineRule="auto"/>
        <w:rPr>
          <w:b/>
          <w:bCs/>
        </w:rPr>
      </w:pPr>
      <w:r>
        <w:lastRenderedPageBreak/>
        <w:t>With V</w:t>
      </w:r>
      <w:r w:rsidR="008D150C">
        <w:t xml:space="preserve"> (changes to next state)</w:t>
      </w:r>
      <w:r>
        <w:br/>
      </w:r>
      <w:bookmarkStart w:id="1" w:name="OLE_LINK3"/>
      <w:bookmarkStart w:id="2" w:name="OLE_LINK4"/>
      <w:r>
        <w:t>1. AG (</w:t>
      </w:r>
      <w:proofErr w:type="gramStart"/>
      <w:r>
        <w:t>(!x</w:t>
      </w:r>
      <w:proofErr w:type="gramEnd"/>
      <w:r>
        <w:t xml:space="preserve"> &amp; !y &amp; !z</w:t>
      </w:r>
      <w:r w:rsidR="000B0913">
        <w:t xml:space="preserve"> &amp; V</w:t>
      </w:r>
      <w:r>
        <w:t>) -&gt; AX(!x &amp; !y &amp; z))</w:t>
      </w:r>
    </w:p>
    <w:p w:rsidR="003625AA" w:rsidRDefault="003625AA" w:rsidP="003625AA">
      <w:pPr>
        <w:pStyle w:val="BodyText"/>
        <w:spacing w:line="276" w:lineRule="auto"/>
        <w:rPr>
          <w:b/>
          <w:bCs/>
        </w:rPr>
      </w:pPr>
      <w:r>
        <w:t>2. AG (</w:t>
      </w:r>
      <w:proofErr w:type="gramStart"/>
      <w:r>
        <w:t>(!x</w:t>
      </w:r>
      <w:proofErr w:type="gramEnd"/>
      <w:r>
        <w:t xml:space="preserve"> &amp; !y &amp; z</w:t>
      </w:r>
      <w:r w:rsidR="000B0913">
        <w:t xml:space="preserve"> &amp; V</w:t>
      </w:r>
      <w:r>
        <w:t>) -&gt; AX(!x &amp; y &amp; !z))</w:t>
      </w:r>
    </w:p>
    <w:p w:rsidR="003625AA" w:rsidRDefault="003625AA" w:rsidP="003625AA">
      <w:pPr>
        <w:pStyle w:val="BodyText"/>
        <w:spacing w:line="276" w:lineRule="auto"/>
        <w:rPr>
          <w:b/>
          <w:bCs/>
        </w:rPr>
      </w:pPr>
      <w:r>
        <w:t>3. AG (</w:t>
      </w:r>
      <w:proofErr w:type="gramStart"/>
      <w:r>
        <w:t>(!x</w:t>
      </w:r>
      <w:proofErr w:type="gramEnd"/>
      <w:r>
        <w:t xml:space="preserve"> &amp; y &amp; !z</w:t>
      </w:r>
      <w:r w:rsidR="000B0913">
        <w:t xml:space="preserve"> &amp; V</w:t>
      </w:r>
      <w:r>
        <w:t>) -&gt; AX(!x &amp; y &amp; z))</w:t>
      </w:r>
    </w:p>
    <w:p w:rsidR="003625AA" w:rsidRDefault="003625AA" w:rsidP="003625AA">
      <w:pPr>
        <w:pStyle w:val="BodyText"/>
        <w:spacing w:line="276" w:lineRule="auto"/>
        <w:rPr>
          <w:b/>
          <w:bCs/>
        </w:rPr>
      </w:pPr>
      <w:r>
        <w:t>4. AG (</w:t>
      </w:r>
      <w:proofErr w:type="gramStart"/>
      <w:r>
        <w:t>(!x</w:t>
      </w:r>
      <w:proofErr w:type="gramEnd"/>
      <w:r>
        <w:t xml:space="preserve"> &amp; y &amp; z</w:t>
      </w:r>
      <w:r w:rsidR="000B0913">
        <w:t xml:space="preserve"> &amp; V</w:t>
      </w:r>
      <w:r>
        <w:t>) -&gt; AX(x &amp; !y &amp; !z))</w:t>
      </w:r>
    </w:p>
    <w:p w:rsidR="003625AA" w:rsidRDefault="003625AA" w:rsidP="003625AA">
      <w:pPr>
        <w:pStyle w:val="BodyText"/>
        <w:spacing w:line="276" w:lineRule="auto"/>
        <w:rPr>
          <w:b/>
          <w:bCs/>
        </w:rPr>
      </w:pPr>
      <w:r>
        <w:t xml:space="preserve">5. AG ((x </w:t>
      </w:r>
      <w:proofErr w:type="gramStart"/>
      <w:r>
        <w:t>&amp; !y</w:t>
      </w:r>
      <w:proofErr w:type="gramEnd"/>
      <w:r>
        <w:t xml:space="preserve"> &amp; !z</w:t>
      </w:r>
      <w:r w:rsidR="000B0913">
        <w:t xml:space="preserve"> &amp; V</w:t>
      </w:r>
      <w:r>
        <w:t>) -&gt; AX(x &amp; !y &amp; z))</w:t>
      </w:r>
    </w:p>
    <w:p w:rsidR="003625AA" w:rsidRDefault="003625AA" w:rsidP="003625AA">
      <w:pPr>
        <w:pStyle w:val="BodyText"/>
        <w:spacing w:line="276" w:lineRule="auto"/>
        <w:rPr>
          <w:b/>
          <w:bCs/>
        </w:rPr>
      </w:pPr>
      <w:r>
        <w:t xml:space="preserve">6. AG ((x </w:t>
      </w:r>
      <w:proofErr w:type="gramStart"/>
      <w:r>
        <w:t>&amp; !y</w:t>
      </w:r>
      <w:proofErr w:type="gramEnd"/>
      <w:r>
        <w:t xml:space="preserve"> &amp; z</w:t>
      </w:r>
      <w:r w:rsidR="000B0913">
        <w:t xml:space="preserve"> &amp; V</w:t>
      </w:r>
      <w:r>
        <w:t>) -&gt; AX(x &amp; y &amp; !z))</w:t>
      </w:r>
    </w:p>
    <w:p w:rsidR="003625AA" w:rsidRDefault="003625AA" w:rsidP="003625AA">
      <w:pPr>
        <w:pStyle w:val="BodyText"/>
        <w:spacing w:line="276" w:lineRule="auto"/>
        <w:rPr>
          <w:b/>
          <w:bCs/>
        </w:rPr>
      </w:pPr>
      <w:r>
        <w:t xml:space="preserve">7. AG ((x &amp; y </w:t>
      </w:r>
      <w:proofErr w:type="gramStart"/>
      <w:r>
        <w:t>&amp; !z</w:t>
      </w:r>
      <w:proofErr w:type="gramEnd"/>
      <w:r w:rsidR="000B0913">
        <w:t xml:space="preserve"> &amp; V</w:t>
      </w:r>
      <w:r>
        <w:t>) -&gt; AX(x &amp; y &amp; z))</w:t>
      </w:r>
    </w:p>
    <w:p w:rsidR="003625AA" w:rsidRDefault="003625AA" w:rsidP="003625AA">
      <w:pPr>
        <w:pStyle w:val="BodyText"/>
        <w:spacing w:line="276" w:lineRule="auto"/>
      </w:pPr>
      <w:r>
        <w:t>8. AG ((x &amp; y &amp; z</w:t>
      </w:r>
      <w:r w:rsidR="000B0913">
        <w:t xml:space="preserve"> &amp; V</w:t>
      </w:r>
      <w:r>
        <w:t>) -&gt;</w:t>
      </w:r>
      <w:r w:rsidR="000131CA">
        <w:t xml:space="preserve"> </w:t>
      </w:r>
      <w:proofErr w:type="gramStart"/>
      <w:r>
        <w:t>AX(</w:t>
      </w:r>
      <w:proofErr w:type="gramEnd"/>
      <w:r>
        <w:t>!x &amp; !y &amp; !z))</w:t>
      </w:r>
      <w:r>
        <w:br/>
      </w:r>
    </w:p>
    <w:p w:rsidR="003625AA" w:rsidRDefault="003625AA" w:rsidP="003625AA">
      <w:pPr>
        <w:pStyle w:val="BodyText"/>
        <w:spacing w:line="276" w:lineRule="auto"/>
      </w:pPr>
      <w:proofErr w:type="gramStart"/>
      <w:r>
        <w:t>With !V</w:t>
      </w:r>
      <w:proofErr w:type="gramEnd"/>
      <w:r w:rsidR="008D150C">
        <w:t xml:space="preserve"> (</w:t>
      </w:r>
      <w:r w:rsidR="00FA7AA1">
        <w:t xml:space="preserve">state </w:t>
      </w:r>
      <w:r w:rsidR="008D150C">
        <w:t>stays the same)</w:t>
      </w:r>
    </w:p>
    <w:p w:rsidR="003625AA" w:rsidRDefault="003625AA" w:rsidP="003625AA">
      <w:pPr>
        <w:pStyle w:val="BodyText"/>
        <w:spacing w:line="276" w:lineRule="auto"/>
        <w:rPr>
          <w:b/>
          <w:bCs/>
        </w:rPr>
      </w:pPr>
      <w:r>
        <w:t>9. AG (</w:t>
      </w:r>
      <w:proofErr w:type="gramStart"/>
      <w:r>
        <w:t>(!x</w:t>
      </w:r>
      <w:proofErr w:type="gramEnd"/>
      <w:r>
        <w:t xml:space="preserve"> &amp; !y &amp; !z</w:t>
      </w:r>
      <w:r w:rsidR="000B0913">
        <w:t xml:space="preserve"> &amp; !V</w:t>
      </w:r>
      <w:r>
        <w:t xml:space="preserve">) -&gt; AX(!x &amp; !y &amp; </w:t>
      </w:r>
      <w:r w:rsidR="00805E0C">
        <w:t>!</w:t>
      </w:r>
      <w:r>
        <w:t>z))</w:t>
      </w:r>
    </w:p>
    <w:p w:rsidR="003625AA" w:rsidRDefault="003625AA" w:rsidP="003625AA">
      <w:pPr>
        <w:pStyle w:val="BodyText"/>
        <w:spacing w:line="276" w:lineRule="auto"/>
        <w:rPr>
          <w:b/>
          <w:bCs/>
        </w:rPr>
      </w:pPr>
      <w:r>
        <w:t>10. AG (</w:t>
      </w:r>
      <w:proofErr w:type="gramStart"/>
      <w:r>
        <w:t>(!x</w:t>
      </w:r>
      <w:proofErr w:type="gramEnd"/>
      <w:r>
        <w:t xml:space="preserve"> &amp; !y &amp; z</w:t>
      </w:r>
      <w:r w:rsidR="000B0913">
        <w:t xml:space="preserve"> &amp; !V</w:t>
      </w:r>
      <w:r>
        <w:t xml:space="preserve">) -&gt; AX(!x &amp; </w:t>
      </w:r>
      <w:r w:rsidR="00805E0C">
        <w:t>!</w:t>
      </w:r>
      <w:r>
        <w:t>y &amp; z))</w:t>
      </w:r>
    </w:p>
    <w:p w:rsidR="003625AA" w:rsidRDefault="003625AA" w:rsidP="003625AA">
      <w:pPr>
        <w:pStyle w:val="BodyText"/>
        <w:spacing w:line="276" w:lineRule="auto"/>
        <w:rPr>
          <w:b/>
          <w:bCs/>
        </w:rPr>
      </w:pPr>
      <w:r>
        <w:t>11. AG (</w:t>
      </w:r>
      <w:proofErr w:type="gramStart"/>
      <w:r>
        <w:t>(!x</w:t>
      </w:r>
      <w:proofErr w:type="gramEnd"/>
      <w:r>
        <w:t xml:space="preserve"> &amp; y &amp; !z</w:t>
      </w:r>
      <w:r w:rsidR="000B0913">
        <w:t xml:space="preserve"> &amp; !V</w:t>
      </w:r>
      <w:r>
        <w:t xml:space="preserve">) -&gt; AX(!x &amp; y &amp; </w:t>
      </w:r>
      <w:r w:rsidR="00805E0C">
        <w:t>!</w:t>
      </w:r>
      <w:r>
        <w:t>z))</w:t>
      </w:r>
    </w:p>
    <w:p w:rsidR="003625AA" w:rsidRDefault="003625AA" w:rsidP="003625AA">
      <w:pPr>
        <w:pStyle w:val="BodyText"/>
        <w:spacing w:line="276" w:lineRule="auto"/>
        <w:rPr>
          <w:b/>
          <w:bCs/>
        </w:rPr>
      </w:pPr>
      <w:r>
        <w:t>12. AG (</w:t>
      </w:r>
      <w:proofErr w:type="gramStart"/>
      <w:r>
        <w:t>(!x</w:t>
      </w:r>
      <w:proofErr w:type="gramEnd"/>
      <w:r>
        <w:t xml:space="preserve"> &amp; y &amp; z</w:t>
      </w:r>
      <w:r w:rsidR="000B0913">
        <w:t xml:space="preserve"> &amp; !V</w:t>
      </w:r>
      <w:r>
        <w:t>) -&gt; AX(</w:t>
      </w:r>
      <w:r w:rsidR="00805E0C">
        <w:t>!</w:t>
      </w:r>
      <w:r>
        <w:t>x &amp; y &amp; z))</w:t>
      </w:r>
    </w:p>
    <w:p w:rsidR="003625AA" w:rsidRDefault="003625AA" w:rsidP="003625AA">
      <w:pPr>
        <w:pStyle w:val="BodyText"/>
        <w:spacing w:line="276" w:lineRule="auto"/>
        <w:rPr>
          <w:b/>
          <w:bCs/>
        </w:rPr>
      </w:pPr>
      <w:r>
        <w:t xml:space="preserve">13. AG ((x </w:t>
      </w:r>
      <w:proofErr w:type="gramStart"/>
      <w:r>
        <w:t>&amp; !y</w:t>
      </w:r>
      <w:proofErr w:type="gramEnd"/>
      <w:r>
        <w:t xml:space="preserve"> &amp; !z</w:t>
      </w:r>
      <w:r w:rsidR="000B0913">
        <w:t xml:space="preserve"> &amp; !V</w:t>
      </w:r>
      <w:r>
        <w:t xml:space="preserve">) -&gt; AX(x &amp; !y &amp; </w:t>
      </w:r>
      <w:r w:rsidR="00805E0C">
        <w:t>!</w:t>
      </w:r>
      <w:r>
        <w:t>z))</w:t>
      </w:r>
    </w:p>
    <w:p w:rsidR="003625AA" w:rsidRDefault="003625AA" w:rsidP="003625AA">
      <w:pPr>
        <w:pStyle w:val="BodyText"/>
        <w:spacing w:line="276" w:lineRule="auto"/>
        <w:rPr>
          <w:b/>
          <w:bCs/>
        </w:rPr>
      </w:pPr>
      <w:r>
        <w:t xml:space="preserve">14. AG ((x </w:t>
      </w:r>
      <w:proofErr w:type="gramStart"/>
      <w:r>
        <w:t>&amp; !y</w:t>
      </w:r>
      <w:proofErr w:type="gramEnd"/>
      <w:r>
        <w:t xml:space="preserve"> &amp; z</w:t>
      </w:r>
      <w:r w:rsidR="000B0913">
        <w:t xml:space="preserve"> &amp; !V</w:t>
      </w:r>
      <w:r>
        <w:t xml:space="preserve">) -&gt; AX(x &amp; </w:t>
      </w:r>
      <w:r w:rsidR="008D150C">
        <w:t>!</w:t>
      </w:r>
      <w:r>
        <w:t>y &amp; z))</w:t>
      </w:r>
    </w:p>
    <w:p w:rsidR="003625AA" w:rsidRDefault="003625AA" w:rsidP="003625AA">
      <w:pPr>
        <w:pStyle w:val="BodyText"/>
        <w:spacing w:line="276" w:lineRule="auto"/>
        <w:rPr>
          <w:b/>
          <w:bCs/>
        </w:rPr>
      </w:pPr>
      <w:r>
        <w:t xml:space="preserve">15. AG ((x &amp; y </w:t>
      </w:r>
      <w:proofErr w:type="gramStart"/>
      <w:r>
        <w:t>&amp; !z</w:t>
      </w:r>
      <w:proofErr w:type="gramEnd"/>
      <w:r w:rsidR="000B0913">
        <w:t xml:space="preserve"> &amp; !V</w:t>
      </w:r>
      <w:r>
        <w:t xml:space="preserve">) -&gt; AX(x &amp; y &amp; </w:t>
      </w:r>
      <w:r w:rsidR="008D150C">
        <w:t>!</w:t>
      </w:r>
      <w:r>
        <w:t>z))</w:t>
      </w:r>
    </w:p>
    <w:p w:rsidR="003625AA" w:rsidRPr="003625AA" w:rsidRDefault="003625AA" w:rsidP="003625AA">
      <w:pPr>
        <w:pStyle w:val="BodyText"/>
        <w:spacing w:line="276" w:lineRule="auto"/>
      </w:pPr>
      <w:r>
        <w:t>16. AG ((x &amp; y &amp; z</w:t>
      </w:r>
      <w:r w:rsidR="000B0913">
        <w:t xml:space="preserve"> </w:t>
      </w:r>
      <w:proofErr w:type="gramStart"/>
      <w:r w:rsidR="000B0913">
        <w:t>&amp; !V</w:t>
      </w:r>
      <w:proofErr w:type="gramEnd"/>
      <w:r>
        <w:t>) -&gt;</w:t>
      </w:r>
      <w:r w:rsidR="000131CA">
        <w:t xml:space="preserve"> </w:t>
      </w:r>
      <w:r>
        <w:t>AX(x &amp; y &amp; z))</w:t>
      </w:r>
    </w:p>
    <w:bookmarkEnd w:id="1"/>
    <w:bookmarkEnd w:id="2"/>
    <w:p w:rsidR="003625AA" w:rsidRDefault="003625AA" w:rsidP="003625AA"/>
    <w:p w:rsidR="00693DF2" w:rsidRDefault="00632290" w:rsidP="00FE2921">
      <w:r>
        <w:t>My model satisfies all those properties.</w:t>
      </w:r>
      <w:r w:rsidR="00CC615C">
        <w:t xml:space="preserve"> </w:t>
      </w:r>
      <w:r w:rsidR="00AE4495">
        <w:t>Therefore,</w:t>
      </w:r>
      <w:r w:rsidR="00CC615C">
        <w:t xml:space="preserve"> it is a modulo 8 counter that counts the number of times the free variable had the value </w:t>
      </w:r>
      <w:r w:rsidR="007704F0">
        <w:t>1.</w:t>
      </w:r>
    </w:p>
    <w:p w:rsidR="008E795C" w:rsidRDefault="008E795C" w:rsidP="005116FD">
      <w:r>
        <w:t xml:space="preserve">These properties represent the intuitive specification of the counter because they are literally every single possibility (as shown on the model structure diagram) every state transition if ‘V’ is true and every loop into the same state when it is </w:t>
      </w:r>
      <w:proofErr w:type="gramStart"/>
      <w:r>
        <w:t>‘!V</w:t>
      </w:r>
      <w:proofErr w:type="gramEnd"/>
      <w:r>
        <w:t>’.</w:t>
      </w:r>
    </w:p>
    <w:p w:rsidR="00611D8D" w:rsidRDefault="00611D8D" w:rsidP="005116FD">
      <w:r>
        <w:t>We can analyze one specifically to prove that</w:t>
      </w:r>
      <w:r w:rsidR="00F6743A">
        <w:t xml:space="preserve">. For </w:t>
      </w:r>
      <w:proofErr w:type="gramStart"/>
      <w:r w:rsidR="00F6743A">
        <w:t>example</w:t>
      </w:r>
      <w:proofErr w:type="gramEnd"/>
      <w:r w:rsidR="00F6743A">
        <w:t xml:space="preserve"> ‘000’ </w:t>
      </w:r>
      <w:r w:rsidR="00F6743A">
        <w:sym w:font="Wingdings" w:char="F0E0"/>
      </w:r>
      <w:r w:rsidR="00F6743A">
        <w:t xml:space="preserve"> ‘001’: </w:t>
      </w:r>
    </w:p>
    <w:p w:rsidR="00D9715E" w:rsidRDefault="00A46DF9" w:rsidP="005116FD">
      <w:pPr>
        <w:pStyle w:val="BodyText"/>
      </w:pPr>
      <w:r>
        <w:t>1. AG (</w:t>
      </w:r>
      <w:proofErr w:type="gramStart"/>
      <w:r>
        <w:t>(!x</w:t>
      </w:r>
      <w:proofErr w:type="gramEnd"/>
      <w:r>
        <w:t xml:space="preserve"> &amp; !y &amp; !z &amp; V) -&gt; AX(!x &amp; !y &amp; z))</w:t>
      </w:r>
      <w:r>
        <w:br/>
        <w:t>As we wrote previously, this means: “For every reachable state (!x &amp; !y &amp;!z</w:t>
      </w:r>
      <w:r w:rsidR="00536315">
        <w:t xml:space="preserve"> &amp; V</w:t>
      </w:r>
      <w:r>
        <w:t>, 000 in binary), for all paths starting at that state, the next state must be (!x &amp; !y &amp; z, 001 in binary)”</w:t>
      </w:r>
      <w:r w:rsidR="00536315">
        <w:t xml:space="preserve">. Therefore, we know that ‘000’ </w:t>
      </w:r>
      <w:r w:rsidR="00536315">
        <w:sym w:font="Wingdings" w:char="F0E0"/>
      </w:r>
      <w:r w:rsidR="00536315">
        <w:t xml:space="preserve"> ‘001’. </w:t>
      </w:r>
      <w:r w:rsidR="005116FD">
        <w:br/>
      </w:r>
      <w:proofErr w:type="gramStart"/>
      <w:r w:rsidR="00536315">
        <w:lastRenderedPageBreak/>
        <w:t>Similarly</w:t>
      </w:r>
      <w:proofErr w:type="gramEnd"/>
      <w:r w:rsidR="00536315">
        <w:t xml:space="preserve"> with the other properties, we have ‘001’ </w:t>
      </w:r>
      <w:r w:rsidR="00536315">
        <w:sym w:font="Wingdings" w:char="F0E0"/>
      </w:r>
      <w:r w:rsidR="00536315">
        <w:t xml:space="preserve"> ‘010’; and ‘010’ </w:t>
      </w:r>
      <w:r w:rsidR="00536315">
        <w:sym w:font="Wingdings" w:char="F0E0"/>
      </w:r>
      <w:r w:rsidR="00536315">
        <w:t xml:space="preserve"> ‘011’.</w:t>
      </w:r>
      <w:r w:rsidR="00D9715E">
        <w:t xml:space="preserve"> </w:t>
      </w:r>
      <w:r w:rsidR="005116FD">
        <w:br/>
      </w:r>
      <w:r w:rsidR="00D9715E">
        <w:t>In addition, when ‘V’ is false, we have:</w:t>
      </w:r>
      <w:r w:rsidR="005116FD">
        <w:t xml:space="preserve"> </w:t>
      </w:r>
      <w:r w:rsidR="00D9715E">
        <w:t>9. AG ((!x &amp; !y &amp; !z &amp; !V) -&gt; AX(!x &amp; !y &amp; !z))</w:t>
      </w:r>
      <w:r w:rsidR="005116FD">
        <w:t xml:space="preserve"> which shows that the state remains the same (‘000’ in this case).</w:t>
      </w:r>
      <w:r w:rsidR="0008649B">
        <w:br/>
        <w:t>Finally, we also have the final property that resets the state when reaching a value of 7</w:t>
      </w:r>
      <w:r w:rsidR="00425540">
        <w:t xml:space="preserve">, </w:t>
      </w:r>
      <w:r w:rsidR="0008649B">
        <w:t xml:space="preserve">which is what makes it a modulo: </w:t>
      </w:r>
      <w:r w:rsidR="00D04D26" w:rsidRPr="00D04D26">
        <w:t>8. AG ((x &amp; y &amp; z &amp; V) -&gt; AX(!x &amp; !y &amp; !z))</w:t>
      </w:r>
    </w:p>
    <w:p w:rsidR="005A36AE" w:rsidRPr="005A36AE" w:rsidRDefault="00536315" w:rsidP="005116FD">
      <w:pPr>
        <w:pStyle w:val="BodyText"/>
      </w:pPr>
      <w:r>
        <w:t>Therefore</w:t>
      </w:r>
      <w:r w:rsidR="00D9715E">
        <w:t>,</w:t>
      </w:r>
      <w:r>
        <w:t xml:space="preserve"> we have proven </w:t>
      </w:r>
      <w:r w:rsidR="00D9715E">
        <w:t xml:space="preserve">that we built a counter that goes from 0 to 7, counting the number of times </w:t>
      </w:r>
      <w:r w:rsidR="005116FD">
        <w:t>the free variable ‘V’ obtained the value 1.</w:t>
      </w:r>
    </w:p>
    <w:p w:rsidR="00F56036" w:rsidRDefault="005A36AE" w:rsidP="007A2E3B">
      <w:r>
        <w:t>All of the properties here are safety properties, because they guarantee that “something wrong will never happen”. They were created using the definition of what a counter should do. There is no “eventuality” so there are no liveness properties.</w:t>
      </w:r>
      <w:r w:rsidR="00962F3B">
        <w:t xml:space="preserve"> As shown in the lecture notes, a </w:t>
      </w:r>
      <w:proofErr w:type="gramStart"/>
      <w:r w:rsidR="00962F3B">
        <w:t>counter-example</w:t>
      </w:r>
      <w:proofErr w:type="gramEnd"/>
      <w:r w:rsidR="00962F3B">
        <w:t xml:space="preserve"> for a safety property is a finite path</w:t>
      </w:r>
      <w:r w:rsidR="007F1416">
        <w:t xml:space="preserve"> showing violation of the property</w:t>
      </w:r>
      <w:r w:rsidR="00962F3B">
        <w:t xml:space="preserve">. </w:t>
      </w:r>
    </w:p>
    <w:p w:rsidR="00F56036" w:rsidRDefault="00F56036" w:rsidP="00FE2921"/>
    <w:p w:rsidR="008E690D" w:rsidRDefault="00693DF2" w:rsidP="00F56036">
      <w:r>
        <w:rPr>
          <w:b/>
          <w:bCs/>
          <w:u w:val="single"/>
        </w:rPr>
        <w:t>Third</w:t>
      </w:r>
      <w:r w:rsidRPr="00FE2921">
        <w:rPr>
          <w:b/>
          <w:bCs/>
          <w:u w:val="single"/>
        </w:rPr>
        <w:t xml:space="preserve"> </w:t>
      </w:r>
      <w:r>
        <w:rPr>
          <w:b/>
          <w:bCs/>
          <w:u w:val="single"/>
        </w:rPr>
        <w:t>Part</w:t>
      </w:r>
      <w:r w:rsidRPr="00FE2921">
        <w:rPr>
          <w:b/>
          <w:bCs/>
          <w:u w:val="single"/>
        </w:rPr>
        <w:t>:</w:t>
      </w:r>
      <w:r>
        <w:t xml:space="preserve"> </w:t>
      </w:r>
      <w:r w:rsidR="008B1986">
        <w:t>Show that one of your properties passes vacuously in the system</w:t>
      </w:r>
      <w:r>
        <w:t>.</w:t>
      </w:r>
      <w:r w:rsidR="00F56036">
        <w:br/>
        <w:t xml:space="preserve">A vacuous truth is a statement that is only true because the antecedent cannot be satisfied; since we know that False </w:t>
      </w:r>
      <w:r w:rsidR="00F56036">
        <w:sym w:font="Wingdings" w:char="F0E0"/>
      </w:r>
      <w:r w:rsidR="00F56036">
        <w:t xml:space="preserve"> anything is True… </w:t>
      </w:r>
      <w:r w:rsidR="00F56036">
        <w:br/>
        <w:t>None of my properties pass vacuously in the system, but we can create one that does.</w:t>
      </w:r>
    </w:p>
    <w:p w:rsidR="00767520" w:rsidRDefault="00F56036" w:rsidP="006A65F0">
      <w:r>
        <w:t xml:space="preserve">For example, if we were to unfortunately forget to put a pair of parentheses in the first property, we would get: AG </w:t>
      </w:r>
      <w:proofErr w:type="gramStart"/>
      <w:r>
        <w:t>(!x</w:t>
      </w:r>
      <w:proofErr w:type="gramEnd"/>
      <w:r>
        <w:t xml:space="preserve"> &amp; !y &amp; !z &amp; V) -&gt; AX(!x &amp; !y &amp; z). This translates to “</w:t>
      </w:r>
      <w:r w:rsidR="009630C5">
        <w:t>If e</w:t>
      </w:r>
      <w:r>
        <w:t xml:space="preserve">very reachable state is </w:t>
      </w:r>
      <w:proofErr w:type="gramStart"/>
      <w:r>
        <w:t>(!x</w:t>
      </w:r>
      <w:proofErr w:type="gramEnd"/>
      <w:r>
        <w:t xml:space="preserve"> &amp; !y &amp; !z &amp; V)</w:t>
      </w:r>
      <w:r w:rsidR="009630C5">
        <w:t>,</w:t>
      </w:r>
      <w:r>
        <w:t xml:space="preserve"> </w:t>
      </w:r>
      <w:r w:rsidR="009630C5">
        <w:t>then</w:t>
      </w:r>
      <w:r>
        <w:t xml:space="preserve"> </w:t>
      </w:r>
      <w:r w:rsidR="002D7D07">
        <w:t>for all paths starting at the initial state, the</w:t>
      </w:r>
      <w:r w:rsidR="00236A1B">
        <w:t xml:space="preserve"> immediate successor is (!x &amp; !y &amp; z)</w:t>
      </w:r>
      <w:r>
        <w:t>”</w:t>
      </w:r>
      <w:r w:rsidR="00236A1B">
        <w:t xml:space="preserve">. </w:t>
      </w:r>
      <w:r w:rsidR="00AE1430">
        <w:t xml:space="preserve">We know that </w:t>
      </w:r>
      <w:proofErr w:type="gramStart"/>
      <w:r w:rsidR="00AE1430">
        <w:t>(!x</w:t>
      </w:r>
      <w:proofErr w:type="gramEnd"/>
      <w:r w:rsidR="00AE1430">
        <w:t xml:space="preserve"> &amp; !y &amp; !z &amp; V) is not the only state in our model, so the antecedent is False; therefore, this property is vacuously true</w:t>
      </w:r>
      <w:r w:rsidR="00777305">
        <w:t xml:space="preserve">. </w:t>
      </w:r>
      <w:r w:rsidR="00777305">
        <w:br/>
        <w:t>It’s especially bad if we don’t realize it because then we would think our system is correct when it isn’t; what we meant to test was that given a certain state, the only possible transition is another specific state; but here it wouldn’t have helped us.</w:t>
      </w:r>
    </w:p>
    <w:p w:rsidR="00767520" w:rsidRPr="00DA50E0" w:rsidRDefault="00693DF2" w:rsidP="00767520">
      <w:pPr>
        <w:spacing w:line="240" w:lineRule="auto"/>
        <w:ind w:left="720" w:firstLine="0"/>
      </w:pPr>
      <w:r>
        <w:rPr>
          <w:b/>
          <w:bCs/>
          <w:u w:val="single"/>
        </w:rPr>
        <w:lastRenderedPageBreak/>
        <w:t>4.</w:t>
      </w:r>
      <w:r>
        <w:t xml:space="preserve"> </w:t>
      </w:r>
      <w:r w:rsidR="00B342A7">
        <w:t>Introduce a bug in the</w:t>
      </w:r>
      <w:r>
        <w:t xml:space="preserve"> model</w:t>
      </w:r>
      <w:r w:rsidR="00B342A7">
        <w:t xml:space="preserve"> that isn’t caught by any of the properties</w:t>
      </w:r>
      <w:r>
        <w:t>.</w:t>
      </w:r>
      <w:r w:rsidR="00B342A7">
        <w:br/>
      </w:r>
      <w:r w:rsidR="00767520">
        <w:br/>
      </w:r>
      <w:r w:rsidR="00767520" w:rsidRPr="00DA50E0">
        <w:t>NAME Modulo8FreeVariable</w:t>
      </w:r>
      <w:r w:rsidR="00767520">
        <w:t>BUG</w:t>
      </w:r>
    </w:p>
    <w:p w:rsidR="00767520" w:rsidRPr="00DA50E0" w:rsidRDefault="00767520" w:rsidP="00767520">
      <w:pPr>
        <w:spacing w:line="240" w:lineRule="auto"/>
      </w:pPr>
      <w:r w:rsidRPr="00DA50E0">
        <w:t>VAR</w:t>
      </w:r>
    </w:p>
    <w:p w:rsidR="00767520" w:rsidRPr="00DA50E0" w:rsidRDefault="00767520" w:rsidP="00767520">
      <w:pPr>
        <w:spacing w:line="240" w:lineRule="auto"/>
      </w:pPr>
      <w:r w:rsidRPr="00DA50E0">
        <w:t xml:space="preserve">  x  </w:t>
      </w:r>
      <w:proofErr w:type="gramStart"/>
      <w:r w:rsidRPr="00DA50E0">
        <w:t xml:space="preserve">  :</w:t>
      </w:r>
      <w:proofErr w:type="gramEnd"/>
      <w:r w:rsidRPr="00DA50E0">
        <w:t xml:space="preserve"> </w:t>
      </w:r>
      <w:proofErr w:type="spellStart"/>
      <w:r w:rsidRPr="00DA50E0">
        <w:t>boolean</w:t>
      </w:r>
      <w:proofErr w:type="spellEnd"/>
      <w:r w:rsidRPr="00DA50E0">
        <w:t>;</w:t>
      </w:r>
    </w:p>
    <w:p w:rsidR="00767520" w:rsidRPr="00DA50E0" w:rsidRDefault="00767520" w:rsidP="00767520">
      <w:pPr>
        <w:spacing w:line="240" w:lineRule="auto"/>
      </w:pPr>
      <w:r w:rsidRPr="00DA50E0">
        <w:t xml:space="preserve">  y  </w:t>
      </w:r>
      <w:proofErr w:type="gramStart"/>
      <w:r w:rsidRPr="00DA50E0">
        <w:t xml:space="preserve">  :</w:t>
      </w:r>
      <w:proofErr w:type="gramEnd"/>
      <w:r w:rsidRPr="00DA50E0">
        <w:t xml:space="preserve"> </w:t>
      </w:r>
      <w:proofErr w:type="spellStart"/>
      <w:r w:rsidRPr="00DA50E0">
        <w:t>boolean</w:t>
      </w:r>
      <w:proofErr w:type="spellEnd"/>
      <w:r w:rsidRPr="00DA50E0">
        <w:t>;</w:t>
      </w:r>
    </w:p>
    <w:p w:rsidR="00767520" w:rsidRPr="00DA50E0" w:rsidRDefault="00767520" w:rsidP="00767520">
      <w:pPr>
        <w:spacing w:line="240" w:lineRule="auto"/>
      </w:pPr>
      <w:r w:rsidRPr="00DA50E0">
        <w:t xml:space="preserve">  z  </w:t>
      </w:r>
      <w:proofErr w:type="gramStart"/>
      <w:r w:rsidRPr="00DA50E0">
        <w:t xml:space="preserve">  :</w:t>
      </w:r>
      <w:proofErr w:type="gramEnd"/>
      <w:r w:rsidRPr="00DA50E0">
        <w:t xml:space="preserve"> </w:t>
      </w:r>
      <w:proofErr w:type="spellStart"/>
      <w:r w:rsidRPr="00DA50E0">
        <w:t>boolean</w:t>
      </w:r>
      <w:proofErr w:type="spellEnd"/>
      <w:r w:rsidRPr="00DA50E0">
        <w:t>;</w:t>
      </w:r>
    </w:p>
    <w:p w:rsidR="00767520" w:rsidRPr="00DA50E0" w:rsidRDefault="00767520" w:rsidP="00767520">
      <w:pPr>
        <w:spacing w:line="240" w:lineRule="auto"/>
      </w:pPr>
      <w:r w:rsidRPr="00DA50E0">
        <w:t xml:space="preserve">  V </w:t>
      </w:r>
      <w:proofErr w:type="gramStart"/>
      <w:r w:rsidRPr="00DA50E0">
        <w:t xml:space="preserve">  :</w:t>
      </w:r>
      <w:proofErr w:type="gramEnd"/>
      <w:r w:rsidRPr="00DA50E0">
        <w:t xml:space="preserve"> </w:t>
      </w:r>
      <w:proofErr w:type="spellStart"/>
      <w:r w:rsidRPr="00DA50E0">
        <w:t>boolean</w:t>
      </w:r>
      <w:proofErr w:type="spellEnd"/>
      <w:r w:rsidRPr="00DA50E0">
        <w:t>;</w:t>
      </w:r>
    </w:p>
    <w:p w:rsidR="00767520" w:rsidRPr="00DA50E0" w:rsidRDefault="00767520" w:rsidP="00767520">
      <w:pPr>
        <w:spacing w:line="240" w:lineRule="auto"/>
      </w:pPr>
      <w:r w:rsidRPr="00DA50E0">
        <w:t>INIT</w:t>
      </w:r>
    </w:p>
    <w:p w:rsidR="00767520" w:rsidRPr="00DA50E0" w:rsidRDefault="00767520" w:rsidP="00767520">
      <w:pPr>
        <w:spacing w:line="240" w:lineRule="auto"/>
      </w:pPr>
      <w:r w:rsidRPr="00DA50E0">
        <w:t xml:space="preserve">  x &amp; y &amp; </w:t>
      </w:r>
      <w:proofErr w:type="gramStart"/>
      <w:r w:rsidRPr="00DA50E0">
        <w:t>z;</w:t>
      </w:r>
      <w:proofErr w:type="gramEnd"/>
    </w:p>
    <w:p w:rsidR="00767520" w:rsidRPr="00DA50E0" w:rsidRDefault="00767520" w:rsidP="00767520">
      <w:pPr>
        <w:spacing w:line="240" w:lineRule="auto"/>
      </w:pPr>
    </w:p>
    <w:p w:rsidR="00767520" w:rsidRPr="00DA50E0" w:rsidRDefault="00767520" w:rsidP="00767520">
      <w:pPr>
        <w:spacing w:line="240" w:lineRule="auto"/>
      </w:pPr>
      <w:r w:rsidRPr="00DA50E0">
        <w:t>RULES</w:t>
      </w:r>
    </w:p>
    <w:p w:rsidR="00767520" w:rsidRPr="00DA50E0" w:rsidRDefault="00767520" w:rsidP="00767520">
      <w:pPr>
        <w:spacing w:line="240" w:lineRule="auto"/>
      </w:pPr>
      <w:r w:rsidRPr="00DA50E0">
        <w:t xml:space="preserve">  </w:t>
      </w:r>
      <w:proofErr w:type="gramStart"/>
      <w:r w:rsidRPr="00DA50E0">
        <w:t>!z</w:t>
      </w:r>
      <w:proofErr w:type="gramEnd"/>
      <w:r w:rsidRPr="00DA50E0">
        <w:t xml:space="preserve"> &amp; V :</w:t>
      </w:r>
    </w:p>
    <w:p w:rsidR="00767520" w:rsidRPr="00DA50E0" w:rsidRDefault="00767520" w:rsidP="00767520">
      <w:pPr>
        <w:spacing w:line="240" w:lineRule="auto"/>
      </w:pPr>
      <w:r w:rsidRPr="00DA50E0">
        <w:tab/>
      </w:r>
      <w:proofErr w:type="gramStart"/>
      <w:r w:rsidRPr="00DA50E0">
        <w:t>z :</w:t>
      </w:r>
      <w:proofErr w:type="gramEnd"/>
      <w:r w:rsidRPr="00DA50E0">
        <w:t>= true</w:t>
      </w:r>
    </w:p>
    <w:p w:rsidR="00767520" w:rsidRPr="00DA50E0" w:rsidRDefault="00767520" w:rsidP="00767520">
      <w:pPr>
        <w:spacing w:line="240" w:lineRule="auto"/>
      </w:pPr>
    </w:p>
    <w:p w:rsidR="00767520" w:rsidRPr="00DA50E0" w:rsidRDefault="00767520" w:rsidP="00767520">
      <w:pPr>
        <w:spacing w:line="240" w:lineRule="auto"/>
      </w:pPr>
      <w:r w:rsidRPr="00DA50E0">
        <w:t xml:space="preserve">  </w:t>
      </w:r>
      <w:proofErr w:type="gramStart"/>
      <w:r w:rsidRPr="00DA50E0">
        <w:t>!z</w:t>
      </w:r>
      <w:proofErr w:type="gramEnd"/>
      <w:r w:rsidRPr="00DA50E0">
        <w:t xml:space="preserve"> &amp; !V :</w:t>
      </w:r>
    </w:p>
    <w:p w:rsidR="00767520" w:rsidRPr="00DA50E0" w:rsidRDefault="00767520" w:rsidP="00767520">
      <w:pPr>
        <w:spacing w:line="240" w:lineRule="auto"/>
      </w:pPr>
      <w:r w:rsidRPr="00DA50E0">
        <w:tab/>
      </w:r>
      <w:proofErr w:type="gramStart"/>
      <w:r w:rsidRPr="00DA50E0">
        <w:t>z :</w:t>
      </w:r>
      <w:proofErr w:type="gramEnd"/>
      <w:r w:rsidRPr="00DA50E0">
        <w:t>= false</w:t>
      </w:r>
    </w:p>
    <w:p w:rsidR="00767520" w:rsidRPr="00DA50E0" w:rsidRDefault="00767520" w:rsidP="00767520">
      <w:pPr>
        <w:spacing w:line="240" w:lineRule="auto"/>
      </w:pPr>
    </w:p>
    <w:p w:rsidR="00767520" w:rsidRPr="00DA50E0" w:rsidRDefault="00767520" w:rsidP="00767520">
      <w:pPr>
        <w:spacing w:line="240" w:lineRule="auto"/>
      </w:pPr>
      <w:r w:rsidRPr="00DA50E0">
        <w:t xml:space="preserve">  z </w:t>
      </w:r>
      <w:proofErr w:type="gramStart"/>
      <w:r w:rsidRPr="00DA50E0">
        <w:t>&amp; !y</w:t>
      </w:r>
      <w:proofErr w:type="gramEnd"/>
      <w:r w:rsidRPr="00DA50E0">
        <w:t xml:space="preserve"> &amp; V:</w:t>
      </w:r>
    </w:p>
    <w:p w:rsidR="00767520" w:rsidRPr="00DA50E0" w:rsidRDefault="00767520" w:rsidP="00767520">
      <w:pPr>
        <w:spacing w:line="240" w:lineRule="auto"/>
      </w:pPr>
      <w:r w:rsidRPr="00DA50E0">
        <w:tab/>
      </w:r>
      <w:proofErr w:type="gramStart"/>
      <w:r w:rsidRPr="00DA50E0">
        <w:t>z :</w:t>
      </w:r>
      <w:proofErr w:type="gramEnd"/>
      <w:r w:rsidRPr="00DA50E0">
        <w:t>= false; y := true</w:t>
      </w:r>
    </w:p>
    <w:p w:rsidR="00767520" w:rsidRPr="00DA50E0" w:rsidRDefault="00767520" w:rsidP="00767520">
      <w:pPr>
        <w:spacing w:line="240" w:lineRule="auto"/>
      </w:pPr>
    </w:p>
    <w:p w:rsidR="00767520" w:rsidRPr="00DA50E0" w:rsidRDefault="00767520" w:rsidP="00767520">
      <w:pPr>
        <w:spacing w:line="240" w:lineRule="auto"/>
      </w:pPr>
      <w:r w:rsidRPr="00DA50E0">
        <w:t xml:space="preserve">  z </w:t>
      </w:r>
      <w:proofErr w:type="gramStart"/>
      <w:r w:rsidRPr="00DA50E0">
        <w:t>&amp; !y</w:t>
      </w:r>
      <w:proofErr w:type="gramEnd"/>
      <w:r w:rsidRPr="00DA50E0">
        <w:t xml:space="preserve"> &amp; !V:</w:t>
      </w:r>
    </w:p>
    <w:p w:rsidR="00767520" w:rsidRPr="00DA50E0" w:rsidRDefault="00767520" w:rsidP="00767520">
      <w:pPr>
        <w:spacing w:line="240" w:lineRule="auto"/>
      </w:pPr>
      <w:r w:rsidRPr="00DA50E0">
        <w:tab/>
      </w:r>
      <w:proofErr w:type="gramStart"/>
      <w:r w:rsidRPr="00DA50E0">
        <w:t>z :</w:t>
      </w:r>
      <w:proofErr w:type="gramEnd"/>
      <w:r w:rsidRPr="00DA50E0">
        <w:t>= true; y := false</w:t>
      </w:r>
    </w:p>
    <w:p w:rsidR="00767520" w:rsidRPr="00DA50E0" w:rsidRDefault="00767520" w:rsidP="00767520">
      <w:pPr>
        <w:spacing w:line="240" w:lineRule="auto"/>
        <w:ind w:firstLine="0"/>
      </w:pPr>
    </w:p>
    <w:p w:rsidR="00767520" w:rsidRPr="00DA50E0" w:rsidRDefault="00767520" w:rsidP="00767520">
      <w:pPr>
        <w:spacing w:line="240" w:lineRule="auto"/>
      </w:pPr>
      <w:r w:rsidRPr="00DA50E0">
        <w:t xml:space="preserve">  z &amp; y </w:t>
      </w:r>
      <w:proofErr w:type="gramStart"/>
      <w:r w:rsidRPr="00DA50E0">
        <w:t>&amp; !x</w:t>
      </w:r>
      <w:proofErr w:type="gramEnd"/>
      <w:r w:rsidRPr="00DA50E0">
        <w:t xml:space="preserve"> &amp; V:</w:t>
      </w:r>
    </w:p>
    <w:p w:rsidR="00767520" w:rsidRPr="00DA50E0" w:rsidRDefault="00767520" w:rsidP="00767520">
      <w:pPr>
        <w:spacing w:line="240" w:lineRule="auto"/>
      </w:pPr>
      <w:r w:rsidRPr="00DA50E0">
        <w:tab/>
      </w:r>
      <w:proofErr w:type="gramStart"/>
      <w:r w:rsidRPr="00DA50E0">
        <w:t>z :</w:t>
      </w:r>
      <w:proofErr w:type="gramEnd"/>
      <w:r w:rsidRPr="00DA50E0">
        <w:t>= false; y := false; x := true</w:t>
      </w:r>
    </w:p>
    <w:p w:rsidR="00767520" w:rsidRPr="00DA50E0" w:rsidRDefault="00767520" w:rsidP="00767520">
      <w:pPr>
        <w:spacing w:line="240" w:lineRule="auto"/>
      </w:pPr>
    </w:p>
    <w:p w:rsidR="00767520" w:rsidRPr="00DA50E0" w:rsidRDefault="00767520" w:rsidP="00767520">
      <w:pPr>
        <w:spacing w:line="240" w:lineRule="auto"/>
      </w:pPr>
      <w:r>
        <w:t xml:space="preserve">  </w:t>
      </w:r>
      <w:r w:rsidRPr="00DA50E0">
        <w:t xml:space="preserve">z &amp; y </w:t>
      </w:r>
      <w:proofErr w:type="gramStart"/>
      <w:r w:rsidRPr="00DA50E0">
        <w:t>&amp; !x</w:t>
      </w:r>
      <w:proofErr w:type="gramEnd"/>
      <w:r w:rsidRPr="00DA50E0">
        <w:t xml:space="preserve"> &amp; !V:</w:t>
      </w:r>
    </w:p>
    <w:p w:rsidR="00767520" w:rsidRDefault="00767520" w:rsidP="00767520">
      <w:pPr>
        <w:spacing w:line="240" w:lineRule="auto"/>
      </w:pPr>
      <w:r w:rsidRPr="00DA50E0">
        <w:tab/>
      </w:r>
      <w:proofErr w:type="gramStart"/>
      <w:r w:rsidRPr="00DA50E0">
        <w:t>z :</w:t>
      </w:r>
      <w:proofErr w:type="gramEnd"/>
      <w:r w:rsidRPr="00DA50E0">
        <w:t>= true; y := true; x := false</w:t>
      </w:r>
    </w:p>
    <w:p w:rsidR="00767520" w:rsidRDefault="00767520" w:rsidP="00767520">
      <w:pPr>
        <w:spacing w:line="240" w:lineRule="auto"/>
      </w:pPr>
    </w:p>
    <w:p w:rsidR="00767520" w:rsidRPr="00DA50E0" w:rsidRDefault="00767520" w:rsidP="00767520">
      <w:pPr>
        <w:spacing w:line="240" w:lineRule="auto"/>
      </w:pPr>
      <w:r w:rsidRPr="00DA50E0">
        <w:t xml:space="preserve">  z &amp; y &amp; x &amp; V:</w:t>
      </w:r>
    </w:p>
    <w:p w:rsidR="00767520" w:rsidRPr="00DA50E0" w:rsidRDefault="00767520" w:rsidP="00767520">
      <w:pPr>
        <w:spacing w:line="240" w:lineRule="auto"/>
      </w:pPr>
      <w:r w:rsidRPr="00DA50E0">
        <w:tab/>
      </w:r>
      <w:proofErr w:type="gramStart"/>
      <w:r w:rsidRPr="00DA50E0">
        <w:t>z :</w:t>
      </w:r>
      <w:proofErr w:type="gramEnd"/>
      <w:r w:rsidRPr="00DA50E0">
        <w:t>= false; y := false; x := false</w:t>
      </w:r>
    </w:p>
    <w:p w:rsidR="00767520" w:rsidRPr="00DA50E0" w:rsidRDefault="00767520" w:rsidP="00767520">
      <w:pPr>
        <w:spacing w:line="240" w:lineRule="auto"/>
      </w:pPr>
    </w:p>
    <w:p w:rsidR="00767520" w:rsidRPr="00DA50E0" w:rsidRDefault="00767520" w:rsidP="00767520">
      <w:pPr>
        <w:spacing w:line="240" w:lineRule="auto"/>
      </w:pPr>
      <w:r w:rsidRPr="00DA50E0">
        <w:t xml:space="preserve">  z &amp; y &amp; x </w:t>
      </w:r>
      <w:proofErr w:type="gramStart"/>
      <w:r w:rsidRPr="00DA50E0">
        <w:t>&amp; !V</w:t>
      </w:r>
      <w:proofErr w:type="gramEnd"/>
      <w:r w:rsidRPr="00DA50E0">
        <w:t>:</w:t>
      </w:r>
    </w:p>
    <w:p w:rsidR="00767520" w:rsidRPr="00DA50E0" w:rsidRDefault="00767520" w:rsidP="00767520">
      <w:pPr>
        <w:spacing w:line="240" w:lineRule="auto"/>
      </w:pPr>
      <w:r w:rsidRPr="00DA50E0">
        <w:tab/>
      </w:r>
      <w:proofErr w:type="gramStart"/>
      <w:r w:rsidRPr="00DA50E0">
        <w:t>z :</w:t>
      </w:r>
      <w:proofErr w:type="gramEnd"/>
      <w:r w:rsidRPr="00DA50E0">
        <w:t>= true; y := true; x := true</w:t>
      </w:r>
    </w:p>
    <w:p w:rsidR="00693DF2" w:rsidRDefault="00693DF2" w:rsidP="00D24D0E">
      <w:pPr>
        <w:ind w:firstLine="0"/>
      </w:pPr>
    </w:p>
    <w:p w:rsidR="00B414F1" w:rsidRDefault="00B414F1" w:rsidP="00D24D0E">
      <w:pPr>
        <w:ind w:firstLine="0"/>
      </w:pPr>
    </w:p>
    <w:p w:rsidR="002719BD" w:rsidRDefault="00B414F1" w:rsidP="00D24D0E">
      <w:pPr>
        <w:ind w:firstLine="0"/>
      </w:pPr>
      <w:r>
        <w:tab/>
        <w:t>Here is the Kripke structure for this model (with a BUG):</w:t>
      </w:r>
    </w:p>
    <w:p w:rsidR="00B414F1" w:rsidRDefault="00B414F1" w:rsidP="00B414F1">
      <w:pPr>
        <w:spacing w:line="360" w:lineRule="auto"/>
        <w:ind w:firstLine="0"/>
      </w:pPr>
      <w:r>
        <w:t>S = {state0, state1, state2, state3, state4, state5, state6, state7}</w:t>
      </w:r>
      <w:r>
        <w:br/>
      </w:r>
      <w:r w:rsidRPr="002719BD">
        <w:rPr>
          <w:color w:val="FF0000"/>
        </w:rPr>
        <w:t>S</w:t>
      </w:r>
      <w:r w:rsidRPr="002719BD">
        <w:rPr>
          <w:color w:val="FF0000"/>
          <w:vertAlign w:val="subscript"/>
        </w:rPr>
        <w:t>0</w:t>
      </w:r>
      <w:r w:rsidRPr="002719BD">
        <w:rPr>
          <w:color w:val="FF0000"/>
        </w:rPr>
        <w:t xml:space="preserve"> = {state7} (this is the difference with the previous model)</w:t>
      </w:r>
    </w:p>
    <w:p w:rsidR="002719BD" w:rsidRDefault="00B414F1" w:rsidP="00C36121">
      <w:pPr>
        <w:spacing w:line="360" w:lineRule="auto"/>
        <w:ind w:firstLine="0"/>
      </w:pPr>
      <w:r>
        <w:t>R = {(state0, state1), (state1, state2), (state2, state3), (state3, state4), (state4, state5), (state5, state6), (state6, state7)</w:t>
      </w:r>
      <w:r w:rsidR="001927DA">
        <w:t>, (state7, state0)</w:t>
      </w:r>
      <w:r>
        <w:t>}</w:t>
      </w:r>
      <w:r>
        <w:br/>
        <w:t>L = {(state0, {}), (state1, {z}), (state2, {y}), (state3, {y, z}), (state4, {x}), (state5, {x, z}), (state6, {x, y}), (state7, {x, y, z})}</w:t>
      </w:r>
    </w:p>
    <w:p w:rsidR="002719BD" w:rsidRDefault="002719BD" w:rsidP="002719BD">
      <w:pPr>
        <w:ind w:firstLine="0"/>
      </w:pPr>
      <w:r>
        <w:lastRenderedPageBreak/>
        <w:tab/>
        <w:t>Here is the Kripke structure for this model (with a BUG):</w:t>
      </w:r>
    </w:p>
    <w:p w:rsidR="002719BD" w:rsidRDefault="002719BD" w:rsidP="002719BD">
      <w:pPr>
        <w:ind w:firstLine="0"/>
      </w:pPr>
      <w:r>
        <w:rPr>
          <w:noProof/>
        </w:rPr>
        <w:drawing>
          <wp:inline distT="0" distB="0" distL="0" distR="0">
            <wp:extent cx="5104435" cy="2600987"/>
            <wp:effectExtent l="0" t="0" r="127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0045" cy="2644610"/>
                    </a:xfrm>
                    <a:prstGeom prst="rect">
                      <a:avLst/>
                    </a:prstGeom>
                  </pic:spPr>
                </pic:pic>
              </a:graphicData>
            </a:graphic>
          </wp:inline>
        </w:drawing>
      </w:r>
    </w:p>
    <w:p w:rsidR="002719BD" w:rsidRDefault="002719BD" w:rsidP="002719BD">
      <w:pPr>
        <w:ind w:firstLine="0"/>
      </w:pPr>
    </w:p>
    <w:p w:rsidR="00693DF2" w:rsidRDefault="00693DF2" w:rsidP="00B342A7">
      <w:r>
        <w:rPr>
          <w:b/>
          <w:bCs/>
          <w:u w:val="single"/>
        </w:rPr>
        <w:t>5.</w:t>
      </w:r>
      <w:r>
        <w:t xml:space="preserve"> </w:t>
      </w:r>
      <w:r w:rsidR="00B342A7">
        <w:t>Explain why the bug happened, write an additional property that exposes this bug</w:t>
      </w:r>
      <w:r>
        <w:t>.</w:t>
      </w:r>
      <w:r w:rsidR="00B342A7">
        <w:br/>
        <w:t xml:space="preserve">Without changing the </w:t>
      </w:r>
      <w:r w:rsidR="00256307">
        <w:t>rules</w:t>
      </w:r>
      <w:r w:rsidR="00B342A7">
        <w:t>, we can make the model fail to count correctly the number of times the free variable had a value of 1; simply by initializing the values of xyz in such a way th</w:t>
      </w:r>
      <w:r w:rsidR="00173752">
        <w:t>at</w:t>
      </w:r>
      <w:r w:rsidR="00B342A7">
        <w:t xml:space="preserve"> the first state we start with is not the initial state0 as shown in the Model Structure Diagram, but another state, like the state7 for example. This means that when V has the value 1, the counter will reset and go from 7 to 0, thinking that V never had the value 1… </w:t>
      </w:r>
    </w:p>
    <w:p w:rsidR="00665147" w:rsidRDefault="00665147" w:rsidP="00B342A7">
      <w:r>
        <w:t xml:space="preserve">Maybe we can write a property that checks that the initial state is state0 with values </w:t>
      </w:r>
      <w:proofErr w:type="gramStart"/>
      <w:r>
        <w:t>(!x</w:t>
      </w:r>
      <w:proofErr w:type="gramEnd"/>
      <w:r>
        <w:t xml:space="preserve"> &amp; !y &amp; !z).</w:t>
      </w:r>
      <w:r w:rsidR="00B94A1E">
        <w:t xml:space="preserve"> This works! So let’s add a 17</w:t>
      </w:r>
      <w:r w:rsidR="00B94A1E" w:rsidRPr="00B94A1E">
        <w:rPr>
          <w:vertAlign w:val="superscript"/>
        </w:rPr>
        <w:t>th</w:t>
      </w:r>
      <w:r w:rsidR="00B94A1E">
        <w:t xml:space="preserve"> property:</w:t>
      </w:r>
      <w:r w:rsidR="00B94A1E">
        <w:br/>
      </w:r>
      <w:r w:rsidR="00B94A1E" w:rsidRPr="00B94A1E">
        <w:t>1</w:t>
      </w:r>
      <w:r w:rsidR="00B94A1E">
        <w:t>7</w:t>
      </w:r>
      <w:r w:rsidR="00B94A1E" w:rsidRPr="00B94A1E">
        <w:t xml:space="preserve">. </w:t>
      </w:r>
      <w:proofErr w:type="gramStart"/>
      <w:r w:rsidR="00B94A1E">
        <w:t>(!x</w:t>
      </w:r>
      <w:proofErr w:type="gramEnd"/>
      <w:r w:rsidR="00B94A1E">
        <w:t xml:space="preserve"> &amp; !y &amp; !z).</w:t>
      </w:r>
      <w:r w:rsidR="00B94A1E">
        <w:tab/>
        <w:t>This checks that the initial state is the correct one (state0).</w:t>
      </w:r>
      <w:r w:rsidR="00B94A1E">
        <w:br/>
      </w:r>
      <w:r w:rsidR="000839A3">
        <w:t>A counter-example is the BUG case for example</w:t>
      </w:r>
      <w:r w:rsidR="004B1A3F">
        <w:t xml:space="preserve">, </w:t>
      </w:r>
      <w:r w:rsidR="000839A3">
        <w:t xml:space="preserve">or any other initialization that </w:t>
      </w:r>
      <w:r w:rsidR="00C17557">
        <w:t xml:space="preserve">isn’t the 000 case </w:t>
      </w:r>
      <w:proofErr w:type="gramStart"/>
      <w:r w:rsidR="00C17557">
        <w:t>(!x</w:t>
      </w:r>
      <w:proofErr w:type="gramEnd"/>
      <w:r w:rsidR="00C17557">
        <w:t xml:space="preserve"> &amp; !y &amp; !z). The BUG model wouldn’t satisfy the 17</w:t>
      </w:r>
      <w:r w:rsidR="00C17557" w:rsidRPr="00C17557">
        <w:rPr>
          <w:vertAlign w:val="superscript"/>
        </w:rPr>
        <w:t>th</w:t>
      </w:r>
      <w:r w:rsidR="00C17557">
        <w:t xml:space="preserve"> property because its initial state is (x &amp; y &amp; z)</w:t>
      </w:r>
      <w:r w:rsidR="006C6E9D">
        <w:t>;</w:t>
      </w:r>
      <w:r w:rsidR="00754276">
        <w:t xml:space="preserve"> </w:t>
      </w:r>
      <w:r w:rsidR="006C6E9D">
        <w:t>in so doing,</w:t>
      </w:r>
      <w:r w:rsidR="00754276">
        <w:t xml:space="preserve"> we would know that the counter doesn’t work correctly.</w:t>
      </w:r>
    </w:p>
    <w:p w:rsidR="00B94A1E" w:rsidRDefault="00CD0C90" w:rsidP="00711235">
      <w:r>
        <w:t>(Because of the indications in the Second Part, I’ll specify for this property as well that it is a Safety property, since it guarantees that “something wrong will never happen”.)</w:t>
      </w:r>
    </w:p>
    <w:p w:rsidR="00693DF2" w:rsidRDefault="00693DF2" w:rsidP="00693DF2">
      <w:r>
        <w:rPr>
          <w:b/>
          <w:bCs/>
          <w:u w:val="single"/>
        </w:rPr>
        <w:lastRenderedPageBreak/>
        <w:t>6.</w:t>
      </w:r>
      <w:r>
        <w:t xml:space="preserve"> </w:t>
      </w:r>
      <w:r w:rsidR="004C0217">
        <w:t>Does your initial model satisfy this new property, if not explain why and fix the model</w:t>
      </w:r>
      <w:r>
        <w:t>.</w:t>
      </w:r>
      <w:r w:rsidR="007555AF">
        <w:br/>
        <w:t xml:space="preserve">My initial model does indeed start at the correct state (state0 in the Model Structure Diagram); with the values xyz being initialized as </w:t>
      </w:r>
      <w:proofErr w:type="gramStart"/>
      <w:r w:rsidR="007555AF">
        <w:t>(</w:t>
      </w:r>
      <w:r w:rsidR="007555AF" w:rsidRPr="00DA50E0">
        <w:t>!x</w:t>
      </w:r>
      <w:proofErr w:type="gramEnd"/>
      <w:r w:rsidR="007555AF" w:rsidRPr="00DA50E0">
        <w:t xml:space="preserve"> &amp; !y &amp; !z</w:t>
      </w:r>
      <w:r w:rsidR="007555AF">
        <w:t>). So it does satisfy the 17</w:t>
      </w:r>
      <w:r w:rsidR="007555AF" w:rsidRPr="007555AF">
        <w:rPr>
          <w:vertAlign w:val="superscript"/>
        </w:rPr>
        <w:t>th</w:t>
      </w:r>
      <w:r w:rsidR="007555AF">
        <w:t xml:space="preserve"> property. </w:t>
      </w:r>
    </w:p>
    <w:p w:rsidR="00693DF2" w:rsidRDefault="00693DF2" w:rsidP="00FE2921"/>
    <w:p w:rsidR="00693DF2" w:rsidRDefault="00693DF2" w:rsidP="00FE2921"/>
    <w:p w:rsidR="00627652" w:rsidRDefault="00627652" w:rsidP="009D4FB4">
      <w:pPr>
        <w:ind w:firstLine="0"/>
      </w:pPr>
    </w:p>
    <w:p w:rsidR="00627652" w:rsidRDefault="00627652" w:rsidP="00FE2921"/>
    <w:p w:rsidR="00627652" w:rsidRDefault="00627652" w:rsidP="00FE2921"/>
    <w:p w:rsidR="00627652" w:rsidRDefault="00693DF2" w:rsidP="00693DF2">
      <w:r>
        <w:rPr>
          <w:b/>
          <w:bCs/>
          <w:u w:val="single"/>
        </w:rPr>
        <w:t>7.</w:t>
      </w:r>
      <w:r>
        <w:t xml:space="preserve"> Expand model to count modulo 16.</w:t>
      </w:r>
    </w:p>
    <w:p w:rsidR="007555AF" w:rsidRDefault="007555AF" w:rsidP="00693DF2"/>
    <w:p w:rsidR="006B0853" w:rsidRDefault="0011528A" w:rsidP="006B0853">
      <w:pPr>
        <w:ind w:firstLine="0"/>
      </w:pPr>
      <w:r>
        <w:t xml:space="preserve">I’m not drawing the 16 states of the Kripke structure </w:t>
      </w:r>
      <w:r w:rsidR="00F83936">
        <w:t>(8 states makes the text very tiny already)</w:t>
      </w:r>
      <w:r w:rsidR="002C3DF2">
        <w:t>; but we can imagine that it’s basically the same thing</w:t>
      </w:r>
      <w:r w:rsidR="006B0853">
        <w:t xml:space="preserve"> as the first Kripke structure shown for the modulo8 counter</w:t>
      </w:r>
      <w:r w:rsidR="005E2D7E">
        <w:t>, where instead of looping back at state7 it continues counting and loops back at state15 to go to state0</w:t>
      </w:r>
      <w:r w:rsidR="006B0853">
        <w:t>:</w:t>
      </w:r>
      <w:r w:rsidR="006B0853">
        <w:br/>
      </w:r>
      <w:r w:rsidR="006B0853">
        <w:br/>
      </w:r>
      <w:r w:rsidR="006B0853">
        <w:t>S = {state0, state1, state2, state3, state4, state5, state6, state7</w:t>
      </w:r>
      <w:r w:rsidR="00D41EA9">
        <w:t>, state8, state9, state10, state11, state12, state13, state14, state15</w:t>
      </w:r>
      <w:r w:rsidR="006B0853">
        <w:t>}</w:t>
      </w:r>
      <w:r w:rsidR="006B0853">
        <w:br/>
      </w:r>
      <w:r w:rsidR="006B0853" w:rsidRPr="004D63BC">
        <w:t>S</w:t>
      </w:r>
      <w:r w:rsidR="006B0853">
        <w:rPr>
          <w:vertAlign w:val="subscript"/>
        </w:rPr>
        <w:t>0</w:t>
      </w:r>
      <w:r w:rsidR="006B0853">
        <w:t xml:space="preserve"> = {state0}</w:t>
      </w:r>
    </w:p>
    <w:p w:rsidR="006B0853" w:rsidRDefault="006B0853" w:rsidP="006B0853">
      <w:pPr>
        <w:spacing w:line="360" w:lineRule="auto"/>
        <w:ind w:firstLine="0"/>
      </w:pPr>
      <w:r>
        <w:t>R = {(state0, state1), (state1, state2), (state2, state3), (state3, state4), (state4, state5), (state5, state6), (state6, state7)</w:t>
      </w:r>
      <w:r w:rsidR="00A50084">
        <w:t xml:space="preserve">, </w:t>
      </w:r>
      <w:r w:rsidR="00A50084">
        <w:t>(state</w:t>
      </w:r>
      <w:r w:rsidR="00A50084">
        <w:t>7</w:t>
      </w:r>
      <w:r w:rsidR="00A50084">
        <w:t>, state</w:t>
      </w:r>
      <w:r w:rsidR="00A50084">
        <w:t>8</w:t>
      </w:r>
      <w:r w:rsidR="00A50084">
        <w:t>), (state</w:t>
      </w:r>
      <w:r w:rsidR="00A50084">
        <w:t>8</w:t>
      </w:r>
      <w:r w:rsidR="00A50084">
        <w:t>, state</w:t>
      </w:r>
      <w:r w:rsidR="00A50084">
        <w:t>9</w:t>
      </w:r>
      <w:r w:rsidR="00A50084">
        <w:t>), (state</w:t>
      </w:r>
      <w:r w:rsidR="00A50084">
        <w:t>9</w:t>
      </w:r>
      <w:r w:rsidR="00A50084">
        <w:t>, state</w:t>
      </w:r>
      <w:r w:rsidR="00A50084">
        <w:t>10</w:t>
      </w:r>
      <w:r w:rsidR="00A50084">
        <w:t>), (state1</w:t>
      </w:r>
      <w:r w:rsidR="00A50084">
        <w:t>0</w:t>
      </w:r>
      <w:r w:rsidR="00A50084">
        <w:t>, state</w:t>
      </w:r>
      <w:r w:rsidR="00A50084">
        <w:t>11</w:t>
      </w:r>
      <w:r w:rsidR="00A50084">
        <w:t>), (state1</w:t>
      </w:r>
      <w:r w:rsidR="00A50084">
        <w:t>1</w:t>
      </w:r>
      <w:r w:rsidR="00A50084">
        <w:t>, state</w:t>
      </w:r>
      <w:r w:rsidR="00A50084">
        <w:t>12</w:t>
      </w:r>
      <w:r w:rsidR="00A50084">
        <w:t>), (state1</w:t>
      </w:r>
      <w:r w:rsidR="00A50084">
        <w:t>2</w:t>
      </w:r>
      <w:r w:rsidR="00A50084">
        <w:t>, state</w:t>
      </w:r>
      <w:r w:rsidR="00A50084">
        <w:t>13</w:t>
      </w:r>
      <w:r w:rsidR="00A50084">
        <w:t>), (state1</w:t>
      </w:r>
      <w:r w:rsidR="00A50084">
        <w:t>3</w:t>
      </w:r>
      <w:r w:rsidR="00A50084">
        <w:t>, state</w:t>
      </w:r>
      <w:r w:rsidR="00A50084">
        <w:t>14</w:t>
      </w:r>
      <w:r w:rsidR="00A50084">
        <w:t>), (state1</w:t>
      </w:r>
      <w:r w:rsidR="00A50084">
        <w:t>4</w:t>
      </w:r>
      <w:r w:rsidR="00A50084">
        <w:t>, state</w:t>
      </w:r>
      <w:r w:rsidR="00A50084">
        <w:t>15</w:t>
      </w:r>
      <w:r w:rsidR="00A50084">
        <w:t>), (state1</w:t>
      </w:r>
      <w:r w:rsidR="00A50084">
        <w:t>5, state0)</w:t>
      </w:r>
      <w:r>
        <w:t>}</w:t>
      </w:r>
      <w:r>
        <w:br/>
        <w:t>L = {(state0, {}), (state1, {z}), (state2, {y}), (state3, {y, z}), (state4, {x}), (state5, {x, z}), (state6, {x, y}), (state7, {x, y, z})</w:t>
      </w:r>
      <w:r w:rsidR="00721AF5">
        <w:t xml:space="preserve">, </w:t>
      </w:r>
      <w:r w:rsidR="00721AF5">
        <w:t>(state</w:t>
      </w:r>
      <w:r w:rsidR="00721AF5">
        <w:t>8</w:t>
      </w:r>
      <w:r w:rsidR="00721AF5">
        <w:t>, {</w:t>
      </w:r>
      <w:r w:rsidR="00721AF5">
        <w:t>w</w:t>
      </w:r>
      <w:r w:rsidR="00721AF5">
        <w:t>})</w:t>
      </w:r>
      <w:r w:rsidR="00BE4DE2">
        <w:t xml:space="preserve">, </w:t>
      </w:r>
      <w:r w:rsidR="00BE4DE2">
        <w:t>(state</w:t>
      </w:r>
      <w:r w:rsidR="00BE4DE2">
        <w:t>9</w:t>
      </w:r>
      <w:r w:rsidR="00BE4DE2">
        <w:t>, {</w:t>
      </w:r>
      <w:r w:rsidR="00BE4DE2">
        <w:t xml:space="preserve">w, </w:t>
      </w:r>
      <w:r w:rsidR="00BE4DE2">
        <w:t>z})</w:t>
      </w:r>
      <w:r w:rsidR="00BE4DE2">
        <w:t xml:space="preserve">, etc. </w:t>
      </w:r>
      <w:r>
        <w:t>}</w:t>
      </w:r>
    </w:p>
    <w:p w:rsidR="0011528A" w:rsidRDefault="0011528A" w:rsidP="00D10CE6">
      <w:pPr>
        <w:ind w:firstLine="0"/>
      </w:pPr>
    </w:p>
    <w:p w:rsidR="007555AF" w:rsidRDefault="007555AF" w:rsidP="00693DF2">
      <w:r>
        <w:t>Here is a table of the 16 basic rules necessary for modulo 16, and the optimized rules</w:t>
      </w:r>
      <w:r w:rsidR="00377738">
        <w:t>:</w:t>
      </w:r>
    </w:p>
    <w:tbl>
      <w:tblPr>
        <w:tblStyle w:val="MLAresearchpapertable"/>
        <w:tblW w:w="0" w:type="auto"/>
        <w:tblLook w:val="04A0" w:firstRow="1" w:lastRow="0" w:firstColumn="1" w:lastColumn="0" w:noHBand="0" w:noVBand="1"/>
      </w:tblPr>
      <w:tblGrid>
        <w:gridCol w:w="4513"/>
        <w:gridCol w:w="4513"/>
      </w:tblGrid>
      <w:tr w:rsidR="00627652" w:rsidTr="00F56036">
        <w:trPr>
          <w:cnfStyle w:val="100000000000" w:firstRow="1" w:lastRow="0" w:firstColumn="0" w:lastColumn="0" w:oddVBand="0" w:evenVBand="0" w:oddHBand="0" w:evenHBand="0" w:firstRowFirstColumn="0" w:firstRowLastColumn="0" w:lastRowFirstColumn="0" w:lastRowLastColumn="0"/>
        </w:trPr>
        <w:tc>
          <w:tcPr>
            <w:tcW w:w="4513" w:type="dxa"/>
          </w:tcPr>
          <w:p w:rsidR="00627652" w:rsidRDefault="00627652" w:rsidP="00F56036">
            <w:r>
              <w:lastRenderedPageBreak/>
              <w:t>Rules (every state transition</w:t>
            </w:r>
            <w:r w:rsidR="00924780">
              <w:t>,</w:t>
            </w:r>
            <w:r w:rsidR="009A483E">
              <w:t xml:space="preserve"> modul</w:t>
            </w:r>
            <w:r w:rsidR="00924780">
              <w:t>o</w:t>
            </w:r>
            <w:r w:rsidR="009A483E">
              <w:t xml:space="preserve"> 16</w:t>
            </w:r>
            <w:r w:rsidR="00924780">
              <w:t>)</w:t>
            </w:r>
          </w:p>
        </w:tc>
        <w:tc>
          <w:tcPr>
            <w:tcW w:w="4513" w:type="dxa"/>
          </w:tcPr>
          <w:p w:rsidR="00627652" w:rsidRDefault="00627652" w:rsidP="00F56036">
            <w:r>
              <w:t xml:space="preserve">Optimized Rules </w:t>
            </w:r>
            <w:r w:rsidR="00924780">
              <w:t>(modulo 16)</w:t>
            </w:r>
          </w:p>
        </w:tc>
      </w:tr>
      <w:tr w:rsidR="00627652" w:rsidTr="00F56036">
        <w:tc>
          <w:tcPr>
            <w:tcW w:w="4513" w:type="dxa"/>
          </w:tcPr>
          <w:p w:rsidR="00627652" w:rsidRPr="004125AF" w:rsidRDefault="00627652" w:rsidP="00F56036">
            <w:pPr>
              <w:rPr>
                <w:color w:val="FF0000"/>
              </w:rPr>
            </w:pPr>
            <w:r>
              <w:t xml:space="preserve">  </w:t>
            </w:r>
            <w:proofErr w:type="gramStart"/>
            <w:r w:rsidRPr="004125AF">
              <w:rPr>
                <w:color w:val="FF0000"/>
              </w:rPr>
              <w:t>!</w:t>
            </w:r>
            <w:r>
              <w:rPr>
                <w:color w:val="FF0000"/>
              </w:rPr>
              <w:t>w</w:t>
            </w:r>
            <w:proofErr w:type="gramEnd"/>
            <w:r>
              <w:rPr>
                <w:color w:val="FF0000"/>
              </w:rPr>
              <w:t xml:space="preserve"> &amp; !x</w:t>
            </w:r>
            <w:r w:rsidRPr="004125AF">
              <w:rPr>
                <w:color w:val="FF0000"/>
              </w:rPr>
              <w:t xml:space="preserve"> &amp; !y &amp; !z : </w:t>
            </w:r>
            <w:r>
              <w:rPr>
                <w:color w:val="FF0000"/>
              </w:rPr>
              <w:t xml:space="preserve">!w &amp; </w:t>
            </w:r>
            <w:r w:rsidRPr="004125AF">
              <w:rPr>
                <w:color w:val="FF0000"/>
              </w:rPr>
              <w:t>!x &amp; !y &amp; z</w:t>
            </w:r>
          </w:p>
          <w:p w:rsidR="00627652" w:rsidRPr="004125AF" w:rsidRDefault="00627652" w:rsidP="00F56036">
            <w:pPr>
              <w:rPr>
                <w:color w:val="00B0F0"/>
              </w:rPr>
            </w:pPr>
            <w:r w:rsidRPr="004125AF">
              <w:rPr>
                <w:color w:val="00B0F0"/>
              </w:rPr>
              <w:t xml:space="preserve">  </w:t>
            </w:r>
            <w:proofErr w:type="gramStart"/>
            <w:r w:rsidR="001201C5">
              <w:rPr>
                <w:color w:val="00B0F0"/>
              </w:rPr>
              <w:t>!w</w:t>
            </w:r>
            <w:proofErr w:type="gramEnd"/>
            <w:r w:rsidR="001201C5">
              <w:rPr>
                <w:color w:val="00B0F0"/>
              </w:rPr>
              <w:t xml:space="preserve"> &amp; </w:t>
            </w:r>
            <w:r w:rsidRPr="004125AF">
              <w:rPr>
                <w:color w:val="00B0F0"/>
              </w:rPr>
              <w:t xml:space="preserve">!x &amp; !y &amp; z : </w:t>
            </w:r>
            <w:r w:rsidR="001201C5">
              <w:rPr>
                <w:color w:val="00B0F0"/>
              </w:rPr>
              <w:t xml:space="preserve">!w &amp; </w:t>
            </w:r>
            <w:r w:rsidRPr="004125AF">
              <w:rPr>
                <w:color w:val="00B0F0"/>
              </w:rPr>
              <w:t>!x &amp; y &amp; !z</w:t>
            </w:r>
          </w:p>
          <w:p w:rsidR="00627652" w:rsidRPr="004125AF" w:rsidRDefault="00627652" w:rsidP="00F56036">
            <w:pPr>
              <w:rPr>
                <w:color w:val="FF0000"/>
              </w:rPr>
            </w:pPr>
            <w:r>
              <w:t xml:space="preserve">  </w:t>
            </w:r>
            <w:proofErr w:type="gramStart"/>
            <w:r w:rsidRPr="004125AF">
              <w:rPr>
                <w:color w:val="FF0000"/>
              </w:rPr>
              <w:t>!</w:t>
            </w:r>
            <w:r>
              <w:rPr>
                <w:color w:val="FF0000"/>
              </w:rPr>
              <w:t>w</w:t>
            </w:r>
            <w:proofErr w:type="gramEnd"/>
            <w:r>
              <w:rPr>
                <w:color w:val="FF0000"/>
              </w:rPr>
              <w:t xml:space="preserve"> &amp; </w:t>
            </w:r>
            <w:r w:rsidRPr="004125AF">
              <w:rPr>
                <w:color w:val="FF0000"/>
              </w:rPr>
              <w:t>!x &amp; y &amp; !z : !</w:t>
            </w:r>
            <w:r>
              <w:rPr>
                <w:color w:val="FF0000"/>
              </w:rPr>
              <w:t xml:space="preserve">w &amp; </w:t>
            </w:r>
            <w:r w:rsidRPr="004125AF">
              <w:rPr>
                <w:color w:val="FF0000"/>
              </w:rPr>
              <w:t>!x &amp; y &amp; z</w:t>
            </w:r>
          </w:p>
          <w:p w:rsidR="00627652" w:rsidRDefault="00627652" w:rsidP="00F56036">
            <w:r>
              <w:t xml:space="preserve">  </w:t>
            </w:r>
            <w:proofErr w:type="gramStart"/>
            <w:r w:rsidRPr="000A301E">
              <w:rPr>
                <w:color w:val="7030A0"/>
              </w:rPr>
              <w:t>!</w:t>
            </w:r>
            <w:r w:rsidR="001201C5">
              <w:rPr>
                <w:color w:val="7030A0"/>
              </w:rPr>
              <w:t>w</w:t>
            </w:r>
            <w:proofErr w:type="gramEnd"/>
            <w:r w:rsidR="001201C5">
              <w:rPr>
                <w:color w:val="7030A0"/>
              </w:rPr>
              <w:t xml:space="preserve"> &amp; !</w:t>
            </w:r>
            <w:r w:rsidRPr="000A301E">
              <w:rPr>
                <w:color w:val="7030A0"/>
              </w:rPr>
              <w:t xml:space="preserve">x &amp; y &amp; z : </w:t>
            </w:r>
            <w:r w:rsidR="001201C5">
              <w:rPr>
                <w:color w:val="7030A0"/>
              </w:rPr>
              <w:t xml:space="preserve">!w &amp; </w:t>
            </w:r>
            <w:r w:rsidRPr="000A301E">
              <w:rPr>
                <w:color w:val="7030A0"/>
              </w:rPr>
              <w:t>x &amp; !y &amp; !z</w:t>
            </w:r>
          </w:p>
          <w:p w:rsidR="00627652" w:rsidRPr="004125AF" w:rsidRDefault="00627652" w:rsidP="00F56036">
            <w:pPr>
              <w:rPr>
                <w:color w:val="FF0000"/>
              </w:rPr>
            </w:pPr>
            <w:r>
              <w:t xml:space="preserve">  </w:t>
            </w:r>
            <w:proofErr w:type="gramStart"/>
            <w:r w:rsidRPr="004125AF">
              <w:rPr>
                <w:color w:val="FF0000"/>
              </w:rPr>
              <w:t>!</w:t>
            </w:r>
            <w:r>
              <w:rPr>
                <w:color w:val="FF0000"/>
              </w:rPr>
              <w:t>w</w:t>
            </w:r>
            <w:proofErr w:type="gramEnd"/>
            <w:r>
              <w:rPr>
                <w:color w:val="FF0000"/>
              </w:rPr>
              <w:t xml:space="preserve"> &amp; </w:t>
            </w:r>
            <w:r w:rsidRPr="004125AF">
              <w:rPr>
                <w:color w:val="FF0000"/>
              </w:rPr>
              <w:t>x &amp; !y &amp; !z : !</w:t>
            </w:r>
            <w:r>
              <w:rPr>
                <w:color w:val="FF0000"/>
              </w:rPr>
              <w:t xml:space="preserve">w &amp;  </w:t>
            </w:r>
            <w:r w:rsidRPr="004125AF">
              <w:rPr>
                <w:color w:val="FF0000"/>
              </w:rPr>
              <w:t>x &amp; !y &amp; z</w:t>
            </w:r>
          </w:p>
          <w:p w:rsidR="00627652" w:rsidRPr="004125AF" w:rsidRDefault="00627652" w:rsidP="00F56036">
            <w:pPr>
              <w:rPr>
                <w:color w:val="00B0F0"/>
              </w:rPr>
            </w:pPr>
            <w:r w:rsidRPr="004125AF">
              <w:rPr>
                <w:color w:val="00B0F0"/>
              </w:rPr>
              <w:t xml:space="preserve">  </w:t>
            </w:r>
            <w:proofErr w:type="gramStart"/>
            <w:r w:rsidR="001201C5">
              <w:rPr>
                <w:color w:val="00B0F0"/>
              </w:rPr>
              <w:t>!w</w:t>
            </w:r>
            <w:proofErr w:type="gramEnd"/>
            <w:r w:rsidR="001201C5">
              <w:rPr>
                <w:color w:val="00B0F0"/>
              </w:rPr>
              <w:t xml:space="preserve"> &amp; </w:t>
            </w:r>
            <w:r w:rsidRPr="004125AF">
              <w:rPr>
                <w:color w:val="00B0F0"/>
              </w:rPr>
              <w:t xml:space="preserve">x &amp; !y &amp; z : </w:t>
            </w:r>
            <w:r w:rsidR="001201C5">
              <w:rPr>
                <w:color w:val="00B0F0"/>
              </w:rPr>
              <w:t xml:space="preserve">!w &amp; </w:t>
            </w:r>
            <w:r w:rsidRPr="004125AF">
              <w:rPr>
                <w:color w:val="00B0F0"/>
              </w:rPr>
              <w:t>x &amp; y &amp; !z</w:t>
            </w:r>
          </w:p>
          <w:p w:rsidR="00627652" w:rsidRPr="004125AF" w:rsidRDefault="00627652" w:rsidP="00F56036">
            <w:pPr>
              <w:rPr>
                <w:color w:val="FF0000"/>
              </w:rPr>
            </w:pPr>
            <w:r>
              <w:t xml:space="preserve"> </w:t>
            </w:r>
            <w:r w:rsidRPr="004125AF">
              <w:rPr>
                <w:color w:val="FF0000"/>
              </w:rPr>
              <w:t xml:space="preserve"> </w:t>
            </w:r>
            <w:proofErr w:type="gramStart"/>
            <w:r w:rsidRPr="004125AF">
              <w:rPr>
                <w:color w:val="FF0000"/>
              </w:rPr>
              <w:t>!</w:t>
            </w:r>
            <w:r>
              <w:rPr>
                <w:color w:val="FF0000"/>
              </w:rPr>
              <w:t>w</w:t>
            </w:r>
            <w:proofErr w:type="gramEnd"/>
            <w:r>
              <w:rPr>
                <w:color w:val="FF0000"/>
              </w:rPr>
              <w:t xml:space="preserve"> &amp; </w:t>
            </w:r>
            <w:r w:rsidRPr="004125AF">
              <w:rPr>
                <w:color w:val="FF0000"/>
              </w:rPr>
              <w:t>x &amp; y &amp; !z : !</w:t>
            </w:r>
            <w:r>
              <w:rPr>
                <w:color w:val="FF0000"/>
              </w:rPr>
              <w:t xml:space="preserve">w &amp; </w:t>
            </w:r>
            <w:r w:rsidRPr="004125AF">
              <w:rPr>
                <w:color w:val="FF0000"/>
              </w:rPr>
              <w:t>x &amp; y &amp; z</w:t>
            </w:r>
          </w:p>
          <w:p w:rsidR="001201C5" w:rsidRDefault="00627652" w:rsidP="001201C5">
            <w:r>
              <w:t xml:space="preserve">  </w:t>
            </w:r>
            <w:proofErr w:type="gramStart"/>
            <w:r w:rsidR="005A68D1">
              <w:t>!w</w:t>
            </w:r>
            <w:proofErr w:type="gramEnd"/>
            <w:r w:rsidR="005A68D1">
              <w:t xml:space="preserve"> &amp; </w:t>
            </w:r>
            <w:r>
              <w:t xml:space="preserve">x &amp; y &amp; z : </w:t>
            </w:r>
            <w:r w:rsidR="005A68D1">
              <w:t xml:space="preserve">w &amp; </w:t>
            </w:r>
            <w:r>
              <w:t>!x &amp; !y &amp; !z</w:t>
            </w:r>
          </w:p>
          <w:p w:rsidR="001201C5" w:rsidRPr="009A483E" w:rsidRDefault="005A7FD1" w:rsidP="001201C5">
            <w:pPr>
              <w:rPr>
                <w:color w:val="FF0000"/>
              </w:rPr>
            </w:pPr>
            <w:r w:rsidRPr="009A483E">
              <w:rPr>
                <w:color w:val="FF0000"/>
              </w:rPr>
              <w:t xml:space="preserve">w </w:t>
            </w:r>
            <w:proofErr w:type="gramStart"/>
            <w:r w:rsidRPr="009A483E">
              <w:rPr>
                <w:color w:val="FF0000"/>
              </w:rPr>
              <w:t>&amp; !x</w:t>
            </w:r>
            <w:proofErr w:type="gramEnd"/>
            <w:r w:rsidRPr="009A483E">
              <w:rPr>
                <w:color w:val="FF0000"/>
              </w:rPr>
              <w:t xml:space="preserve"> &amp; !y &amp; !z : w &amp; !x &amp; !y &amp; z</w:t>
            </w:r>
          </w:p>
          <w:p w:rsidR="005A7FD1" w:rsidRPr="009A483E" w:rsidRDefault="005A7FD1" w:rsidP="001201C5">
            <w:pPr>
              <w:rPr>
                <w:color w:val="00B0F0"/>
              </w:rPr>
            </w:pPr>
            <w:r w:rsidRPr="009A483E">
              <w:rPr>
                <w:color w:val="00B0F0"/>
              </w:rPr>
              <w:t xml:space="preserve">w </w:t>
            </w:r>
            <w:proofErr w:type="gramStart"/>
            <w:r w:rsidRPr="009A483E">
              <w:rPr>
                <w:color w:val="00B0F0"/>
              </w:rPr>
              <w:t>&amp; !x</w:t>
            </w:r>
            <w:proofErr w:type="gramEnd"/>
            <w:r w:rsidRPr="009A483E">
              <w:rPr>
                <w:color w:val="00B0F0"/>
              </w:rPr>
              <w:t xml:space="preserve"> &amp; !y &amp; z : w &amp; !x &amp; y &amp; !z</w:t>
            </w:r>
          </w:p>
          <w:p w:rsidR="005A7FD1" w:rsidRPr="009A483E" w:rsidRDefault="005A7FD1" w:rsidP="001201C5">
            <w:pPr>
              <w:rPr>
                <w:color w:val="FF0000"/>
              </w:rPr>
            </w:pPr>
            <w:r w:rsidRPr="009A483E">
              <w:rPr>
                <w:color w:val="FF0000"/>
              </w:rPr>
              <w:t xml:space="preserve">w </w:t>
            </w:r>
            <w:proofErr w:type="gramStart"/>
            <w:r w:rsidRPr="009A483E">
              <w:rPr>
                <w:color w:val="FF0000"/>
              </w:rPr>
              <w:t>&amp; !x</w:t>
            </w:r>
            <w:proofErr w:type="gramEnd"/>
            <w:r w:rsidRPr="009A483E">
              <w:rPr>
                <w:color w:val="FF0000"/>
              </w:rPr>
              <w:t xml:space="preserve"> &amp; y &amp; !z : w &amp; !x &amp; y &amp; z</w:t>
            </w:r>
          </w:p>
          <w:p w:rsidR="005A7FD1" w:rsidRPr="00E03876" w:rsidRDefault="005A7FD1" w:rsidP="001201C5">
            <w:pPr>
              <w:rPr>
                <w:color w:val="7030A0"/>
              </w:rPr>
            </w:pPr>
            <w:r w:rsidRPr="00E03876">
              <w:rPr>
                <w:color w:val="7030A0"/>
              </w:rPr>
              <w:t xml:space="preserve">w </w:t>
            </w:r>
            <w:proofErr w:type="gramStart"/>
            <w:r w:rsidRPr="00E03876">
              <w:rPr>
                <w:color w:val="7030A0"/>
              </w:rPr>
              <w:t>&amp; !x</w:t>
            </w:r>
            <w:proofErr w:type="gramEnd"/>
            <w:r w:rsidRPr="00E03876">
              <w:rPr>
                <w:color w:val="7030A0"/>
              </w:rPr>
              <w:t xml:space="preserve"> &amp; y &amp; z : w &amp; x &amp; !y &amp; !z</w:t>
            </w:r>
          </w:p>
          <w:p w:rsidR="00FE62D6" w:rsidRPr="009A483E" w:rsidRDefault="00FE62D6" w:rsidP="001201C5">
            <w:pPr>
              <w:rPr>
                <w:color w:val="FF0000"/>
              </w:rPr>
            </w:pPr>
            <w:r w:rsidRPr="009A483E">
              <w:rPr>
                <w:color w:val="FF0000"/>
              </w:rPr>
              <w:t xml:space="preserve">w &amp; x </w:t>
            </w:r>
            <w:proofErr w:type="gramStart"/>
            <w:r w:rsidRPr="009A483E">
              <w:rPr>
                <w:color w:val="FF0000"/>
              </w:rPr>
              <w:t>&amp; !y</w:t>
            </w:r>
            <w:proofErr w:type="gramEnd"/>
            <w:r w:rsidRPr="009A483E">
              <w:rPr>
                <w:color w:val="FF0000"/>
              </w:rPr>
              <w:t xml:space="preserve"> &amp; !z : w &amp; x &amp; !y &amp; z</w:t>
            </w:r>
          </w:p>
          <w:p w:rsidR="00FE62D6" w:rsidRPr="009A483E" w:rsidRDefault="00FE62D6" w:rsidP="001201C5">
            <w:pPr>
              <w:rPr>
                <w:color w:val="00B0F0"/>
              </w:rPr>
            </w:pPr>
            <w:r w:rsidRPr="009A483E">
              <w:rPr>
                <w:color w:val="00B0F0"/>
              </w:rPr>
              <w:t xml:space="preserve">w &amp; x </w:t>
            </w:r>
            <w:proofErr w:type="gramStart"/>
            <w:r w:rsidRPr="009A483E">
              <w:rPr>
                <w:color w:val="00B0F0"/>
              </w:rPr>
              <w:t>&amp; !y</w:t>
            </w:r>
            <w:proofErr w:type="gramEnd"/>
            <w:r w:rsidRPr="009A483E">
              <w:rPr>
                <w:color w:val="00B0F0"/>
              </w:rPr>
              <w:t xml:space="preserve"> &amp; z : w &amp; x &amp; y &amp; !z</w:t>
            </w:r>
          </w:p>
          <w:p w:rsidR="00FE62D6" w:rsidRPr="009A483E" w:rsidRDefault="00FE62D6" w:rsidP="001201C5">
            <w:pPr>
              <w:rPr>
                <w:color w:val="FF0000"/>
              </w:rPr>
            </w:pPr>
            <w:r w:rsidRPr="009A483E">
              <w:rPr>
                <w:color w:val="FF0000"/>
              </w:rPr>
              <w:t xml:space="preserve">w &amp; x &amp; y </w:t>
            </w:r>
            <w:proofErr w:type="gramStart"/>
            <w:r w:rsidRPr="009A483E">
              <w:rPr>
                <w:color w:val="FF0000"/>
              </w:rPr>
              <w:t>&amp; !z</w:t>
            </w:r>
            <w:proofErr w:type="gramEnd"/>
            <w:r w:rsidRPr="009A483E">
              <w:rPr>
                <w:color w:val="FF0000"/>
              </w:rPr>
              <w:t xml:space="preserve"> : w &amp; x &amp; y &amp; z</w:t>
            </w:r>
          </w:p>
          <w:p w:rsidR="00065C34" w:rsidRDefault="00065C34" w:rsidP="001201C5">
            <w:r w:rsidRPr="00FD08D6">
              <w:rPr>
                <w:color w:val="00B050"/>
              </w:rPr>
              <w:t xml:space="preserve">w &amp; x &amp; y &amp; </w:t>
            </w:r>
            <w:proofErr w:type="gramStart"/>
            <w:r w:rsidRPr="00FD08D6">
              <w:rPr>
                <w:color w:val="00B050"/>
              </w:rPr>
              <w:t>z :</w:t>
            </w:r>
            <w:proofErr w:type="gramEnd"/>
            <w:r w:rsidRPr="00FD08D6">
              <w:rPr>
                <w:color w:val="00B050"/>
              </w:rPr>
              <w:t xml:space="preserve"> !w &amp; !x &amp; !y &amp; !z</w:t>
            </w:r>
          </w:p>
        </w:tc>
        <w:tc>
          <w:tcPr>
            <w:tcW w:w="4513" w:type="dxa"/>
          </w:tcPr>
          <w:p w:rsidR="00627652" w:rsidRDefault="00627652" w:rsidP="00F56036">
            <w:pPr>
              <w:rPr>
                <w:color w:val="FF0000"/>
              </w:rPr>
            </w:pPr>
            <w:proofErr w:type="gramStart"/>
            <w:r w:rsidRPr="000A301E">
              <w:rPr>
                <w:color w:val="FF0000"/>
              </w:rPr>
              <w:t>!z</w:t>
            </w:r>
            <w:proofErr w:type="gramEnd"/>
            <w:r w:rsidRPr="000A301E">
              <w:rPr>
                <w:color w:val="FF0000"/>
              </w:rPr>
              <w:t xml:space="preserve"> : z:= true</w:t>
            </w:r>
          </w:p>
          <w:p w:rsidR="00627652" w:rsidRDefault="00627652" w:rsidP="00F56036">
            <w:pPr>
              <w:rPr>
                <w:color w:val="00B0F0"/>
              </w:rPr>
            </w:pPr>
            <w:proofErr w:type="gramStart"/>
            <w:r>
              <w:rPr>
                <w:color w:val="00B0F0"/>
              </w:rPr>
              <w:t>!y</w:t>
            </w:r>
            <w:proofErr w:type="gramEnd"/>
            <w:r>
              <w:rPr>
                <w:color w:val="00B0F0"/>
              </w:rPr>
              <w:t xml:space="preserve"> &amp; z : z:=false; y:=true</w:t>
            </w:r>
          </w:p>
          <w:p w:rsidR="00627652" w:rsidRDefault="00627652" w:rsidP="00F56036">
            <w:pPr>
              <w:rPr>
                <w:color w:val="7030A0"/>
              </w:rPr>
            </w:pPr>
            <w:proofErr w:type="gramStart"/>
            <w:r w:rsidRPr="000A301E">
              <w:rPr>
                <w:color w:val="7030A0"/>
              </w:rPr>
              <w:t>!x</w:t>
            </w:r>
            <w:proofErr w:type="gramEnd"/>
            <w:r w:rsidRPr="000A301E">
              <w:rPr>
                <w:color w:val="7030A0"/>
              </w:rPr>
              <w:t xml:space="preserve"> &amp; y &amp; z : x &amp; !y &amp; !z</w:t>
            </w:r>
          </w:p>
          <w:p w:rsidR="009A174C" w:rsidRDefault="009A174C" w:rsidP="00F56036">
            <w:pPr>
              <w:rPr>
                <w:color w:val="00B050"/>
              </w:rPr>
            </w:pPr>
            <w:proofErr w:type="gramStart"/>
            <w:r>
              <w:t>!w</w:t>
            </w:r>
            <w:proofErr w:type="gramEnd"/>
            <w:r>
              <w:t xml:space="preserve"> &amp; x &amp; y &amp; z : w &amp; !x &amp; !y &amp; !z</w:t>
            </w:r>
            <w:r w:rsidRPr="00FD08D6">
              <w:rPr>
                <w:color w:val="00B050"/>
              </w:rPr>
              <w:t xml:space="preserve"> </w:t>
            </w:r>
          </w:p>
          <w:p w:rsidR="00FD08D6" w:rsidRPr="000A301E" w:rsidRDefault="00FD08D6" w:rsidP="00F56036">
            <w:pPr>
              <w:rPr>
                <w:color w:val="00B0F0"/>
              </w:rPr>
            </w:pPr>
            <w:r w:rsidRPr="00FD08D6">
              <w:rPr>
                <w:color w:val="00B050"/>
              </w:rPr>
              <w:t xml:space="preserve">w &amp; x &amp; y &amp; </w:t>
            </w:r>
            <w:proofErr w:type="gramStart"/>
            <w:r w:rsidRPr="00FD08D6">
              <w:rPr>
                <w:color w:val="00B050"/>
              </w:rPr>
              <w:t>z :</w:t>
            </w:r>
            <w:proofErr w:type="gramEnd"/>
            <w:r w:rsidRPr="00FD08D6">
              <w:rPr>
                <w:color w:val="00B050"/>
              </w:rPr>
              <w:t xml:space="preserve"> !w &amp; !x &amp; !y &amp; !z</w:t>
            </w:r>
          </w:p>
        </w:tc>
      </w:tr>
    </w:tbl>
    <w:p w:rsidR="00693DF2" w:rsidRPr="001A7047" w:rsidRDefault="00693DF2" w:rsidP="001A7047">
      <w:pPr>
        <w:rPr>
          <w:color w:val="00B050"/>
        </w:rPr>
      </w:pPr>
      <w:r>
        <w:lastRenderedPageBreak/>
        <w:br/>
      </w:r>
      <w:r w:rsidR="00CE54BC">
        <w:t>Changes from modulo 8 to modulo 16:</w:t>
      </w:r>
      <w:r w:rsidR="00CE54BC">
        <w:br/>
      </w:r>
      <w:r w:rsidR="00CE54BC" w:rsidRPr="001A7047">
        <w:rPr>
          <w:u w:val="single"/>
        </w:rPr>
        <w:t>Changed</w:t>
      </w:r>
      <w:r w:rsidR="00CE54BC">
        <w:t xml:space="preserve"> {x &amp; y &amp; </w:t>
      </w:r>
      <w:proofErr w:type="gramStart"/>
      <w:r w:rsidR="00CE54BC">
        <w:t>z :</w:t>
      </w:r>
      <w:proofErr w:type="gramEnd"/>
      <w:r w:rsidR="00CE54BC">
        <w:t xml:space="preserve"> !x &amp; !y &amp; !z} to {!w &amp; x &amp; y &amp; z : w &amp; !x &amp; !y &amp; !z}</w:t>
      </w:r>
      <w:r w:rsidR="00BD7D8E">
        <w:t xml:space="preserve"> to take into account !w </w:t>
      </w:r>
      <w:r w:rsidR="00BD7D8E">
        <w:sym w:font="Wingdings" w:char="F0E0"/>
      </w:r>
      <w:r w:rsidR="00BD7D8E">
        <w:t xml:space="preserve"> w. </w:t>
      </w:r>
      <w:r w:rsidR="00CE54BC">
        <w:br/>
      </w:r>
      <w:r w:rsidR="00CE54BC" w:rsidRPr="001A7047">
        <w:rPr>
          <w:u w:val="single"/>
        </w:rPr>
        <w:t>Added</w:t>
      </w:r>
      <w:r w:rsidR="00CE54BC">
        <w:t xml:space="preserve">  {</w:t>
      </w:r>
      <w:r w:rsidR="00CE54BC" w:rsidRPr="00CE54BC">
        <w:rPr>
          <w:color w:val="00B050"/>
        </w:rPr>
        <w:t xml:space="preserve"> </w:t>
      </w:r>
      <w:r w:rsidR="00CE54BC" w:rsidRPr="00FD08D6">
        <w:rPr>
          <w:color w:val="00B050"/>
        </w:rPr>
        <w:t>w &amp; x &amp; y &amp; z : !w &amp; !x &amp; !y &amp; !z</w:t>
      </w:r>
      <w:r w:rsidR="00CE54BC">
        <w:t xml:space="preserve"> } for the reset</w:t>
      </w:r>
      <w:r w:rsidR="00BD7D8E">
        <w:t xml:space="preserve"> (what makes it a modulo…)</w:t>
      </w:r>
    </w:p>
    <w:p w:rsidR="001A7047" w:rsidRDefault="001A7047" w:rsidP="001A7047">
      <w:pPr>
        <w:spacing w:line="240" w:lineRule="auto"/>
        <w:ind w:firstLine="0"/>
      </w:pPr>
      <w:r>
        <w:t>NAME Modulo16FreeVariable</w:t>
      </w:r>
    </w:p>
    <w:p w:rsidR="001A7047" w:rsidRDefault="001A7047" w:rsidP="001A7047">
      <w:pPr>
        <w:spacing w:line="240" w:lineRule="auto"/>
        <w:ind w:firstLine="0"/>
      </w:pPr>
      <w:r>
        <w:t>VAR</w:t>
      </w:r>
    </w:p>
    <w:p w:rsidR="001A7047" w:rsidRDefault="001A7047" w:rsidP="001A7047">
      <w:pPr>
        <w:spacing w:line="240" w:lineRule="auto"/>
        <w:ind w:firstLine="0"/>
      </w:pPr>
      <w:r>
        <w:t xml:space="preserve">  w </w:t>
      </w:r>
      <w:proofErr w:type="gramStart"/>
      <w:r>
        <w:t xml:space="preserve">  :</w:t>
      </w:r>
      <w:proofErr w:type="gramEnd"/>
      <w:r>
        <w:t xml:space="preserve"> </w:t>
      </w:r>
      <w:proofErr w:type="spellStart"/>
      <w:r>
        <w:t>boolean</w:t>
      </w:r>
      <w:proofErr w:type="spellEnd"/>
      <w:r>
        <w:t>;</w:t>
      </w:r>
    </w:p>
    <w:p w:rsidR="001A7047" w:rsidRDefault="001A7047" w:rsidP="001A7047">
      <w:pPr>
        <w:spacing w:line="240" w:lineRule="auto"/>
        <w:ind w:firstLine="0"/>
      </w:pPr>
      <w:r>
        <w:t xml:space="preserve">  x  </w:t>
      </w:r>
      <w:proofErr w:type="gramStart"/>
      <w:r>
        <w:t xml:space="preserve">  :</w:t>
      </w:r>
      <w:proofErr w:type="gramEnd"/>
      <w:r>
        <w:t xml:space="preserve"> </w:t>
      </w:r>
      <w:proofErr w:type="spellStart"/>
      <w:r>
        <w:t>boolean</w:t>
      </w:r>
      <w:proofErr w:type="spellEnd"/>
      <w:r>
        <w:t>;</w:t>
      </w:r>
    </w:p>
    <w:p w:rsidR="001A7047" w:rsidRDefault="001A7047" w:rsidP="001A7047">
      <w:pPr>
        <w:spacing w:line="240" w:lineRule="auto"/>
        <w:ind w:firstLine="0"/>
      </w:pPr>
      <w:r>
        <w:t xml:space="preserve">  y  </w:t>
      </w:r>
      <w:proofErr w:type="gramStart"/>
      <w:r>
        <w:t xml:space="preserve">  :</w:t>
      </w:r>
      <w:proofErr w:type="gramEnd"/>
      <w:r>
        <w:t xml:space="preserve"> </w:t>
      </w:r>
      <w:proofErr w:type="spellStart"/>
      <w:r>
        <w:t>boolean</w:t>
      </w:r>
      <w:proofErr w:type="spellEnd"/>
      <w:r>
        <w:t>;</w:t>
      </w:r>
    </w:p>
    <w:p w:rsidR="001A7047" w:rsidRDefault="001A7047" w:rsidP="001A7047">
      <w:pPr>
        <w:spacing w:line="240" w:lineRule="auto"/>
        <w:ind w:firstLine="0"/>
      </w:pPr>
      <w:r>
        <w:t xml:space="preserve">  z  </w:t>
      </w:r>
      <w:proofErr w:type="gramStart"/>
      <w:r>
        <w:t xml:space="preserve">  :</w:t>
      </w:r>
      <w:proofErr w:type="gramEnd"/>
      <w:r>
        <w:t xml:space="preserve"> </w:t>
      </w:r>
      <w:proofErr w:type="spellStart"/>
      <w:r>
        <w:t>boolean</w:t>
      </w:r>
      <w:proofErr w:type="spellEnd"/>
      <w:r>
        <w:t>;</w:t>
      </w:r>
    </w:p>
    <w:p w:rsidR="001A7047" w:rsidRDefault="001A7047" w:rsidP="001A7047">
      <w:pPr>
        <w:spacing w:line="240" w:lineRule="auto"/>
        <w:ind w:firstLine="0"/>
      </w:pPr>
      <w:r>
        <w:t xml:space="preserve">  V </w:t>
      </w:r>
      <w:proofErr w:type="gramStart"/>
      <w:r>
        <w:t xml:space="preserve">  :</w:t>
      </w:r>
      <w:proofErr w:type="gramEnd"/>
      <w:r>
        <w:t xml:space="preserve"> </w:t>
      </w:r>
      <w:proofErr w:type="spellStart"/>
      <w:r>
        <w:t>boolean</w:t>
      </w:r>
      <w:proofErr w:type="spellEnd"/>
      <w:r>
        <w:t>;</w:t>
      </w:r>
    </w:p>
    <w:p w:rsidR="001A7047" w:rsidRDefault="001A7047" w:rsidP="001A7047">
      <w:pPr>
        <w:spacing w:line="240" w:lineRule="auto"/>
        <w:ind w:firstLine="0"/>
      </w:pPr>
      <w:r>
        <w:t>INIT</w:t>
      </w:r>
    </w:p>
    <w:p w:rsidR="001A7047" w:rsidRDefault="001A7047" w:rsidP="001A7047">
      <w:pPr>
        <w:spacing w:line="240" w:lineRule="auto"/>
        <w:ind w:firstLine="0"/>
      </w:pPr>
      <w:r>
        <w:t xml:space="preserve">  </w:t>
      </w:r>
      <w:proofErr w:type="gramStart"/>
      <w:r w:rsidR="00C309C2">
        <w:t>!w</w:t>
      </w:r>
      <w:proofErr w:type="gramEnd"/>
      <w:r w:rsidR="00C309C2">
        <w:t xml:space="preserve"> &amp; </w:t>
      </w:r>
      <w:r>
        <w:t>!x &amp; !y &amp; !z;</w:t>
      </w:r>
    </w:p>
    <w:p w:rsidR="001A7047" w:rsidRDefault="001A7047" w:rsidP="001A7047">
      <w:pPr>
        <w:spacing w:line="240" w:lineRule="auto"/>
        <w:ind w:firstLine="0"/>
      </w:pPr>
    </w:p>
    <w:p w:rsidR="001A7047" w:rsidRDefault="001A7047" w:rsidP="001A7047">
      <w:pPr>
        <w:spacing w:line="240" w:lineRule="auto"/>
        <w:ind w:firstLine="0"/>
      </w:pPr>
      <w:r>
        <w:t>RULES</w:t>
      </w:r>
    </w:p>
    <w:p w:rsidR="001A7047" w:rsidRDefault="001A7047" w:rsidP="001A7047">
      <w:pPr>
        <w:spacing w:line="240" w:lineRule="auto"/>
        <w:ind w:firstLine="0"/>
      </w:pPr>
      <w:r>
        <w:t xml:space="preserve">  </w:t>
      </w:r>
      <w:proofErr w:type="gramStart"/>
      <w:r>
        <w:t>!z</w:t>
      </w:r>
      <w:proofErr w:type="gramEnd"/>
      <w:r>
        <w:t xml:space="preserve"> &amp; V :</w:t>
      </w:r>
    </w:p>
    <w:p w:rsidR="001A7047" w:rsidRDefault="001A7047" w:rsidP="001A7047">
      <w:pPr>
        <w:spacing w:line="240" w:lineRule="auto"/>
        <w:ind w:firstLine="0"/>
      </w:pPr>
      <w:r>
        <w:tab/>
      </w:r>
      <w:proofErr w:type="gramStart"/>
      <w:r>
        <w:t>z :</w:t>
      </w:r>
      <w:proofErr w:type="gramEnd"/>
      <w:r>
        <w:t>= true</w:t>
      </w:r>
    </w:p>
    <w:p w:rsidR="001A7047" w:rsidRDefault="001A7047" w:rsidP="001A7047">
      <w:pPr>
        <w:spacing w:line="240" w:lineRule="auto"/>
        <w:ind w:firstLine="0"/>
      </w:pPr>
    </w:p>
    <w:p w:rsidR="001A7047" w:rsidRDefault="001A7047" w:rsidP="001A7047">
      <w:pPr>
        <w:spacing w:line="240" w:lineRule="auto"/>
        <w:ind w:firstLine="0"/>
      </w:pPr>
      <w:r>
        <w:t xml:space="preserve">  </w:t>
      </w:r>
      <w:proofErr w:type="gramStart"/>
      <w:r>
        <w:t>!z</w:t>
      </w:r>
      <w:proofErr w:type="gramEnd"/>
      <w:r>
        <w:t xml:space="preserve"> &amp; !V :</w:t>
      </w:r>
    </w:p>
    <w:p w:rsidR="001A7047" w:rsidRDefault="001A7047" w:rsidP="001A7047">
      <w:pPr>
        <w:spacing w:line="240" w:lineRule="auto"/>
        <w:ind w:firstLine="0"/>
      </w:pPr>
      <w:r>
        <w:tab/>
      </w:r>
      <w:proofErr w:type="gramStart"/>
      <w:r>
        <w:t>z :</w:t>
      </w:r>
      <w:proofErr w:type="gramEnd"/>
      <w:r>
        <w:t>= false</w:t>
      </w:r>
    </w:p>
    <w:p w:rsidR="001A7047" w:rsidRDefault="001A7047" w:rsidP="001A7047">
      <w:pPr>
        <w:spacing w:line="240" w:lineRule="auto"/>
        <w:ind w:firstLine="0"/>
      </w:pPr>
    </w:p>
    <w:p w:rsidR="001A7047" w:rsidRDefault="001A7047" w:rsidP="001A7047">
      <w:pPr>
        <w:spacing w:line="240" w:lineRule="auto"/>
        <w:ind w:firstLine="0"/>
      </w:pPr>
      <w:r>
        <w:t xml:space="preserve">  z </w:t>
      </w:r>
      <w:proofErr w:type="gramStart"/>
      <w:r>
        <w:t>&amp; !y</w:t>
      </w:r>
      <w:proofErr w:type="gramEnd"/>
      <w:r>
        <w:t xml:space="preserve"> &amp; V:</w:t>
      </w:r>
    </w:p>
    <w:p w:rsidR="001A7047" w:rsidRDefault="001A7047" w:rsidP="001A7047">
      <w:pPr>
        <w:spacing w:line="240" w:lineRule="auto"/>
        <w:ind w:firstLine="0"/>
      </w:pPr>
      <w:r>
        <w:tab/>
      </w:r>
      <w:proofErr w:type="gramStart"/>
      <w:r>
        <w:t>z :</w:t>
      </w:r>
      <w:proofErr w:type="gramEnd"/>
      <w:r>
        <w:t>= false; y := true</w:t>
      </w:r>
    </w:p>
    <w:p w:rsidR="001A7047" w:rsidRDefault="001A7047" w:rsidP="001A7047">
      <w:pPr>
        <w:spacing w:line="240" w:lineRule="auto"/>
        <w:ind w:firstLine="0"/>
      </w:pPr>
    </w:p>
    <w:p w:rsidR="001A7047" w:rsidRDefault="001A7047" w:rsidP="001A7047">
      <w:pPr>
        <w:spacing w:line="240" w:lineRule="auto"/>
        <w:ind w:firstLine="0"/>
      </w:pPr>
      <w:r>
        <w:t xml:space="preserve">  z </w:t>
      </w:r>
      <w:proofErr w:type="gramStart"/>
      <w:r>
        <w:t>&amp; !y</w:t>
      </w:r>
      <w:proofErr w:type="gramEnd"/>
      <w:r>
        <w:t xml:space="preserve"> &amp; !V:</w:t>
      </w:r>
    </w:p>
    <w:p w:rsidR="001A7047" w:rsidRDefault="001A7047" w:rsidP="001A7047">
      <w:pPr>
        <w:spacing w:line="240" w:lineRule="auto"/>
        <w:ind w:firstLine="0"/>
      </w:pPr>
      <w:r>
        <w:tab/>
      </w:r>
      <w:proofErr w:type="gramStart"/>
      <w:r>
        <w:t>z :</w:t>
      </w:r>
      <w:proofErr w:type="gramEnd"/>
      <w:r>
        <w:t>= true; y := false</w:t>
      </w:r>
    </w:p>
    <w:p w:rsidR="001A7047" w:rsidRDefault="001A7047" w:rsidP="001A7047">
      <w:pPr>
        <w:spacing w:line="240" w:lineRule="auto"/>
        <w:ind w:firstLine="0"/>
      </w:pPr>
    </w:p>
    <w:p w:rsidR="001A7047" w:rsidRDefault="001A7047" w:rsidP="001A7047">
      <w:pPr>
        <w:spacing w:line="240" w:lineRule="auto"/>
        <w:ind w:firstLine="0"/>
      </w:pPr>
      <w:r>
        <w:t xml:space="preserve">  z &amp; y </w:t>
      </w:r>
      <w:proofErr w:type="gramStart"/>
      <w:r>
        <w:t>&amp; !x</w:t>
      </w:r>
      <w:proofErr w:type="gramEnd"/>
      <w:r>
        <w:t xml:space="preserve"> &amp; V:</w:t>
      </w:r>
    </w:p>
    <w:p w:rsidR="001A7047" w:rsidRDefault="001A7047" w:rsidP="001A7047">
      <w:pPr>
        <w:spacing w:line="240" w:lineRule="auto"/>
        <w:ind w:firstLine="0"/>
      </w:pPr>
      <w:r>
        <w:tab/>
      </w:r>
      <w:proofErr w:type="gramStart"/>
      <w:r>
        <w:t>z :</w:t>
      </w:r>
      <w:proofErr w:type="gramEnd"/>
      <w:r>
        <w:t>= false; y := false; x := true</w:t>
      </w:r>
    </w:p>
    <w:p w:rsidR="001A7047" w:rsidRDefault="001A7047" w:rsidP="001A7047">
      <w:pPr>
        <w:spacing w:line="240" w:lineRule="auto"/>
        <w:ind w:firstLine="0"/>
      </w:pPr>
    </w:p>
    <w:p w:rsidR="001A7047" w:rsidRDefault="001A7047" w:rsidP="001A7047">
      <w:pPr>
        <w:spacing w:line="240" w:lineRule="auto"/>
        <w:ind w:firstLine="0"/>
      </w:pPr>
      <w:r>
        <w:t xml:space="preserve">  z &amp; y </w:t>
      </w:r>
      <w:proofErr w:type="gramStart"/>
      <w:r>
        <w:t>&amp; !x</w:t>
      </w:r>
      <w:proofErr w:type="gramEnd"/>
      <w:r>
        <w:t xml:space="preserve"> &amp; !V:</w:t>
      </w:r>
    </w:p>
    <w:p w:rsidR="001A7047" w:rsidRDefault="001A7047" w:rsidP="001A7047">
      <w:pPr>
        <w:spacing w:line="240" w:lineRule="auto"/>
        <w:ind w:firstLine="0"/>
      </w:pPr>
      <w:r>
        <w:tab/>
      </w:r>
      <w:proofErr w:type="gramStart"/>
      <w:r>
        <w:t>z :</w:t>
      </w:r>
      <w:proofErr w:type="gramEnd"/>
      <w:r>
        <w:t>= true; y := true; x := false</w:t>
      </w:r>
    </w:p>
    <w:p w:rsidR="001A7047" w:rsidRDefault="001A7047" w:rsidP="001A7047">
      <w:pPr>
        <w:spacing w:line="240" w:lineRule="auto"/>
        <w:ind w:firstLine="0"/>
      </w:pPr>
    </w:p>
    <w:p w:rsidR="001A7047" w:rsidRDefault="001A7047" w:rsidP="001A7047">
      <w:pPr>
        <w:spacing w:line="240" w:lineRule="auto"/>
        <w:ind w:firstLine="0"/>
      </w:pPr>
      <w:r>
        <w:t xml:space="preserve">  z &amp; y &amp; x </w:t>
      </w:r>
      <w:proofErr w:type="gramStart"/>
      <w:r>
        <w:t>&amp; !w</w:t>
      </w:r>
      <w:proofErr w:type="gramEnd"/>
      <w:r>
        <w:t xml:space="preserve"> &amp; V:</w:t>
      </w:r>
    </w:p>
    <w:p w:rsidR="001A7047" w:rsidRDefault="001A7047" w:rsidP="001A7047">
      <w:pPr>
        <w:spacing w:line="240" w:lineRule="auto"/>
        <w:ind w:firstLine="0"/>
      </w:pPr>
      <w:r>
        <w:tab/>
      </w:r>
      <w:proofErr w:type="gramStart"/>
      <w:r>
        <w:t>z :</w:t>
      </w:r>
      <w:proofErr w:type="gramEnd"/>
      <w:r>
        <w:t>= false; y := false; x := false; w := true</w:t>
      </w:r>
    </w:p>
    <w:p w:rsidR="001A7047" w:rsidRDefault="001A7047" w:rsidP="001A7047">
      <w:pPr>
        <w:spacing w:line="240" w:lineRule="auto"/>
        <w:ind w:firstLine="0"/>
      </w:pPr>
    </w:p>
    <w:p w:rsidR="001A7047" w:rsidRDefault="001A7047" w:rsidP="001A7047">
      <w:pPr>
        <w:spacing w:line="240" w:lineRule="auto"/>
        <w:ind w:firstLine="0"/>
      </w:pPr>
      <w:r>
        <w:t xml:space="preserve">  z &amp; y &amp; x </w:t>
      </w:r>
      <w:proofErr w:type="gramStart"/>
      <w:r>
        <w:t>&amp; !w</w:t>
      </w:r>
      <w:proofErr w:type="gramEnd"/>
      <w:r>
        <w:t xml:space="preserve"> &amp; !V:</w:t>
      </w:r>
    </w:p>
    <w:p w:rsidR="001A7047" w:rsidRDefault="001A7047" w:rsidP="001A7047">
      <w:pPr>
        <w:spacing w:line="240" w:lineRule="auto"/>
        <w:ind w:firstLine="0"/>
      </w:pPr>
      <w:r>
        <w:tab/>
      </w:r>
      <w:proofErr w:type="gramStart"/>
      <w:r>
        <w:t>z :</w:t>
      </w:r>
      <w:proofErr w:type="gramEnd"/>
      <w:r>
        <w:t>= true; y := true; x := true; w:= false</w:t>
      </w:r>
    </w:p>
    <w:p w:rsidR="001A7047" w:rsidRDefault="001A7047" w:rsidP="001A7047">
      <w:pPr>
        <w:spacing w:line="240" w:lineRule="auto"/>
        <w:ind w:firstLine="0"/>
      </w:pPr>
    </w:p>
    <w:p w:rsidR="001A7047" w:rsidRDefault="001A7047" w:rsidP="001A7047">
      <w:pPr>
        <w:spacing w:line="240" w:lineRule="auto"/>
        <w:ind w:firstLine="0"/>
      </w:pPr>
      <w:r>
        <w:t xml:space="preserve">  z &amp; y &amp; x &amp; w &amp; V:</w:t>
      </w:r>
    </w:p>
    <w:p w:rsidR="001A7047" w:rsidRDefault="001A7047" w:rsidP="001A7047">
      <w:pPr>
        <w:spacing w:line="240" w:lineRule="auto"/>
        <w:ind w:firstLine="0"/>
      </w:pPr>
      <w:r>
        <w:tab/>
      </w:r>
      <w:proofErr w:type="gramStart"/>
      <w:r>
        <w:t>z :</w:t>
      </w:r>
      <w:proofErr w:type="gramEnd"/>
      <w:r>
        <w:t>= false; y := false; x := false; w := false</w:t>
      </w:r>
    </w:p>
    <w:p w:rsidR="001A7047" w:rsidRDefault="001A7047" w:rsidP="001A7047">
      <w:pPr>
        <w:spacing w:line="240" w:lineRule="auto"/>
        <w:ind w:firstLine="0"/>
      </w:pPr>
    </w:p>
    <w:p w:rsidR="001A7047" w:rsidRDefault="001A7047" w:rsidP="001A7047">
      <w:pPr>
        <w:spacing w:line="240" w:lineRule="auto"/>
        <w:ind w:firstLine="0"/>
      </w:pPr>
      <w:r>
        <w:t xml:space="preserve">  z &amp; y &amp; x &amp; w </w:t>
      </w:r>
      <w:proofErr w:type="gramStart"/>
      <w:r>
        <w:t>&amp; !V</w:t>
      </w:r>
      <w:proofErr w:type="gramEnd"/>
      <w:r>
        <w:t>:</w:t>
      </w:r>
    </w:p>
    <w:p w:rsidR="0023670A" w:rsidRDefault="001A7047" w:rsidP="00931343">
      <w:pPr>
        <w:spacing w:line="240" w:lineRule="auto"/>
        <w:ind w:firstLine="0"/>
      </w:pPr>
      <w:r>
        <w:tab/>
      </w:r>
      <w:proofErr w:type="gramStart"/>
      <w:r>
        <w:t>z :</w:t>
      </w:r>
      <w:proofErr w:type="gramEnd"/>
      <w:r>
        <w:t>= true; y := true; x := true; w:= true</w:t>
      </w:r>
    </w:p>
    <w:p w:rsidR="00332046" w:rsidRDefault="00332046" w:rsidP="00332046">
      <w:r>
        <w:rPr>
          <w:b/>
          <w:bCs/>
          <w:u w:val="single"/>
        </w:rPr>
        <w:lastRenderedPageBreak/>
        <w:t>8.</w:t>
      </w:r>
      <w:r>
        <w:t xml:space="preserve"> </w:t>
      </w:r>
      <w:r w:rsidR="004C0217">
        <w:t xml:space="preserve">Which properties pass/fail on modulo 16 </w:t>
      </w:r>
      <w:proofErr w:type="gramStart"/>
      <w:r w:rsidR="004C0217">
        <w:t>counter</w:t>
      </w:r>
      <w:proofErr w:type="gramEnd"/>
      <w:r w:rsidR="004C0217">
        <w:t>. If none fail, introduce a p</w:t>
      </w:r>
      <w:r>
        <w:t>roperty that behaves differently based on modulo 8 or 16.</w:t>
      </w:r>
    </w:p>
    <w:p w:rsidR="00E44193" w:rsidRDefault="00632702" w:rsidP="00FE2921">
      <w:r>
        <w:t>All of the properties (</w:t>
      </w:r>
      <w:r w:rsidR="002D0ECB">
        <w:t>1</w:t>
      </w:r>
      <w:r>
        <w:t xml:space="preserve"> to 1</w:t>
      </w:r>
      <w:r w:rsidR="002D0ECB">
        <w:t>7</w:t>
      </w:r>
      <w:r>
        <w:t xml:space="preserve">) are true (because </w:t>
      </w:r>
      <w:r w:rsidR="00E838CE">
        <w:t>‘</w:t>
      </w:r>
      <w:r>
        <w:t>w</w:t>
      </w:r>
      <w:r w:rsidR="00E838CE">
        <w:t>’</w:t>
      </w:r>
      <w:r>
        <w:t xml:space="preserve"> stays the same</w:t>
      </w:r>
      <w:r w:rsidR="002D0ECB">
        <w:t xml:space="preserve">). </w:t>
      </w:r>
      <w:r w:rsidR="00B01658">
        <w:br/>
      </w:r>
      <w:r w:rsidR="001E65FB">
        <w:t xml:space="preserve">So every property is true because ‘w’ stays the same </w:t>
      </w:r>
      <w:r w:rsidR="00DD45C1">
        <w:t xml:space="preserve">in </w:t>
      </w:r>
      <w:r w:rsidR="001E65FB">
        <w:t xml:space="preserve">both cases of each property (once when </w:t>
      </w:r>
      <w:proofErr w:type="gramStart"/>
      <w:r w:rsidR="001E65FB">
        <w:t>‘!w</w:t>
      </w:r>
      <w:proofErr w:type="gramEnd"/>
      <w:r w:rsidR="001E65FB">
        <w:t xml:space="preserve">’ and once when ‘w’). </w:t>
      </w:r>
      <w:r w:rsidR="00E36C76">
        <w:br/>
        <w:t xml:space="preserve">To create a property that distinguishes between modulo8 and modulo16, we could use the fact that there is 1 more bit (w) in modulo16. We could </w:t>
      </w:r>
      <w:r w:rsidR="00464B40">
        <w:t xml:space="preserve">change the code of modulo8 and initialize a </w:t>
      </w:r>
      <w:r w:rsidR="00871E95">
        <w:t>‘</w:t>
      </w:r>
      <w:r w:rsidR="00464B40">
        <w:t>w</w:t>
      </w:r>
      <w:r w:rsidR="00871E95">
        <w:t>’</w:t>
      </w:r>
      <w:r w:rsidR="00464B40">
        <w:t xml:space="preserve"> that doesn’t serve any purpose (just give it a constant value) and then use a property that works on modulo16 but doesn’t in modulo8. </w:t>
      </w:r>
      <w:r w:rsidR="00E44193">
        <w:br/>
        <w:t>I have an idea, let’s try to use this:</w:t>
      </w:r>
    </w:p>
    <w:p w:rsidR="00E44193" w:rsidRDefault="00E44193" w:rsidP="00596A80">
      <w:pPr>
        <w:rPr>
          <w:color w:val="00B050"/>
        </w:rPr>
      </w:pPr>
      <w:bookmarkStart w:id="3" w:name="OLE_LINK7"/>
      <w:bookmarkStart w:id="4" w:name="OLE_LINK8"/>
      <w:proofErr w:type="gramStart"/>
      <w:r>
        <w:t>!w</w:t>
      </w:r>
      <w:proofErr w:type="gramEnd"/>
      <w:r>
        <w:t xml:space="preserve"> &amp; x &amp; y &amp; z : w &amp; !x &amp; !y &amp; !z</w:t>
      </w:r>
      <w:r w:rsidRPr="00FD08D6">
        <w:rPr>
          <w:color w:val="00B050"/>
        </w:rPr>
        <w:t xml:space="preserve"> </w:t>
      </w:r>
    </w:p>
    <w:p w:rsidR="00A607A9" w:rsidRPr="00E44193" w:rsidRDefault="00E44193" w:rsidP="00596A80">
      <w:pPr>
        <w:rPr>
          <w:color w:val="00B050"/>
        </w:rPr>
      </w:pPr>
      <w:r w:rsidRPr="00FD08D6">
        <w:rPr>
          <w:color w:val="00B050"/>
        </w:rPr>
        <w:t xml:space="preserve">w &amp; x &amp; y &amp; </w:t>
      </w:r>
      <w:proofErr w:type="gramStart"/>
      <w:r w:rsidRPr="00FD08D6">
        <w:rPr>
          <w:color w:val="00B050"/>
        </w:rPr>
        <w:t>z :</w:t>
      </w:r>
      <w:proofErr w:type="gramEnd"/>
      <w:r w:rsidRPr="00FD08D6">
        <w:rPr>
          <w:color w:val="00B050"/>
        </w:rPr>
        <w:t xml:space="preserve"> !w &amp; !x &amp; !y &amp; !z</w:t>
      </w:r>
      <w:bookmarkEnd w:id="3"/>
      <w:bookmarkEnd w:id="4"/>
      <w:r w:rsidR="008B11B9">
        <w:br/>
      </w:r>
      <w:r>
        <w:t xml:space="preserve">Here we can see that ‘w’ changes value. The properties that we used previously do not test this, so technically the model could not work correctly because it could reset at 7 for example, doing this: </w:t>
      </w:r>
      <w:proofErr w:type="gramStart"/>
      <w:r>
        <w:t>{</w:t>
      </w:r>
      <w:r w:rsidRPr="00E44193">
        <w:rPr>
          <w:color w:val="FF0000"/>
        </w:rPr>
        <w:t>!w</w:t>
      </w:r>
      <w:proofErr w:type="gramEnd"/>
      <w:r w:rsidRPr="00E44193">
        <w:rPr>
          <w:color w:val="FF0000"/>
        </w:rPr>
        <w:t xml:space="preserve"> </w:t>
      </w:r>
      <w:r>
        <w:t xml:space="preserve">&amp; x &amp; y &amp; z : </w:t>
      </w:r>
      <w:r w:rsidRPr="00E44193">
        <w:rPr>
          <w:color w:val="FF0000"/>
        </w:rPr>
        <w:t>!</w:t>
      </w:r>
      <w:r w:rsidRPr="00E44193">
        <w:rPr>
          <w:color w:val="FF0000"/>
        </w:rPr>
        <w:t xml:space="preserve">w </w:t>
      </w:r>
      <w:r>
        <w:t>&amp; !x &amp; !y &amp; !z</w:t>
      </w:r>
      <w:r>
        <w:t>} instead of what was written above</w:t>
      </w:r>
      <w:r w:rsidR="003B6566">
        <w:t>:</w:t>
      </w:r>
      <w:r w:rsidR="00D34780">
        <w:t xml:space="preserve"> {</w:t>
      </w:r>
      <w:r w:rsidR="00D34780" w:rsidRPr="00D34780">
        <w:rPr>
          <w:color w:val="FF0000"/>
        </w:rPr>
        <w:t>!w</w:t>
      </w:r>
      <w:r w:rsidR="00D34780">
        <w:t xml:space="preserve"> &amp; x &amp; y &amp; z : </w:t>
      </w:r>
      <w:r w:rsidR="00D34780" w:rsidRPr="00D34780">
        <w:rPr>
          <w:color w:val="FF0000"/>
        </w:rPr>
        <w:t>w</w:t>
      </w:r>
      <w:r w:rsidR="00D34780">
        <w:t xml:space="preserve"> &amp; !x &amp; !y &amp; !z</w:t>
      </w:r>
      <w:r w:rsidR="00D34780">
        <w:t>}.</w:t>
      </w:r>
      <w:r w:rsidR="0089562E">
        <w:br/>
        <w:t>Therefore we can create an additional property that tests the change of value for ‘w’:</w:t>
      </w:r>
    </w:p>
    <w:p w:rsidR="00184CD1" w:rsidRDefault="0089562E" w:rsidP="00247F4B">
      <w:pPr>
        <w:ind w:firstLine="0"/>
      </w:pPr>
      <w:r>
        <w:t xml:space="preserve">18. </w:t>
      </w:r>
      <w:bookmarkStart w:id="5" w:name="OLE_LINK9"/>
      <w:bookmarkStart w:id="6" w:name="OLE_LINK10"/>
      <w:r>
        <w:t>AG (</w:t>
      </w:r>
      <w:proofErr w:type="gramStart"/>
      <w:r>
        <w:t>(</w:t>
      </w:r>
      <w:r>
        <w:t>!w</w:t>
      </w:r>
      <w:proofErr w:type="gramEnd"/>
      <w:r>
        <w:t xml:space="preserve"> &amp; </w:t>
      </w:r>
      <w:r>
        <w:t>x &amp; y &amp; z &amp; V) -&gt; AX(</w:t>
      </w:r>
      <w:r w:rsidR="00D56C48">
        <w:t xml:space="preserve">w &amp; </w:t>
      </w:r>
      <w:r>
        <w:t>!x &amp; !y &amp; !z))</w:t>
      </w:r>
      <w:bookmarkEnd w:id="5"/>
      <w:bookmarkEnd w:id="6"/>
      <w:r w:rsidR="00990F3E">
        <w:br/>
        <w:t>This property works on the Modulo16 counter; but doesn’t on Modulo8 counter</w:t>
      </w:r>
      <w:r w:rsidR="00B27C88">
        <w:t xml:space="preserve"> (if we initialize the value of ‘w’ to be false</w:t>
      </w:r>
      <w:r w:rsidR="00887401">
        <w:t>, like written in the file “</w:t>
      </w:r>
      <w:r w:rsidR="00887401" w:rsidRPr="00887401">
        <w:t>Modulo8TestingQ8.gc</w:t>
      </w:r>
      <w:r w:rsidR="00887401">
        <w:t>”</w:t>
      </w:r>
      <w:r w:rsidR="00B27C88">
        <w:t>)</w:t>
      </w:r>
      <w:r w:rsidR="00990F3E">
        <w:t>.</w:t>
      </w:r>
      <w:r w:rsidR="00061E49">
        <w:br/>
        <w:t>And to make sure the modulo16 counter is fully correct, we can also add this:</w:t>
      </w:r>
      <w:r w:rsidR="00061E49">
        <w:br/>
      </w:r>
      <w:r w:rsidR="00061E49">
        <w:t>1</w:t>
      </w:r>
      <w:r w:rsidR="00061E49">
        <w:t>9</w:t>
      </w:r>
      <w:r w:rsidR="00061E49">
        <w:t xml:space="preserve">. AG ((w &amp; x &amp; y &amp; z &amp; V) -&gt; </w:t>
      </w:r>
      <w:proofErr w:type="gramStart"/>
      <w:r w:rsidR="00061E49">
        <w:t>AX(</w:t>
      </w:r>
      <w:proofErr w:type="gramEnd"/>
      <w:r w:rsidR="00061E49">
        <w:t>!</w:t>
      </w:r>
      <w:r w:rsidR="00061E49">
        <w:t>w &amp; !x &amp; !y &amp; !z))</w:t>
      </w:r>
      <w:r w:rsidR="00990F3E">
        <w:br/>
      </w:r>
      <w:r w:rsidR="00014154">
        <w:t>Again, this works on Modulo16 but not Modulo8 (if we initialize the value of ‘w’ to be true</w:t>
      </w:r>
      <w:r w:rsidR="004B790E">
        <w:t xml:space="preserve"> in Modulo8</w:t>
      </w:r>
      <w:r w:rsidR="00014154">
        <w:t xml:space="preserve">). </w:t>
      </w:r>
      <w:r>
        <w:br/>
      </w:r>
    </w:p>
    <w:sectPr w:rsidR="00184CD1" w:rsidSect="000A1560">
      <w:head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38D2" w:rsidRDefault="000F38D2">
      <w:pPr>
        <w:spacing w:line="240" w:lineRule="auto"/>
      </w:pPr>
      <w:r>
        <w:separator/>
      </w:r>
    </w:p>
  </w:endnote>
  <w:endnote w:type="continuationSeparator" w:id="0">
    <w:p w:rsidR="000F38D2" w:rsidRDefault="000F3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38D2" w:rsidRDefault="000F38D2">
      <w:pPr>
        <w:spacing w:line="240" w:lineRule="auto"/>
      </w:pPr>
      <w:r>
        <w:separator/>
      </w:r>
    </w:p>
  </w:footnote>
  <w:footnote w:type="continuationSeparator" w:id="0">
    <w:p w:rsidR="000F38D2" w:rsidRDefault="000F38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6036" w:rsidRDefault="000F38D2">
    <w:pPr>
      <w:pStyle w:val="Header"/>
    </w:pPr>
    <w:sdt>
      <w:sdtPr>
        <w:id w:val="1568531701"/>
        <w:placeholder>
          <w:docPart w:val="C36C08701969B14588322D36094C3970"/>
        </w:placeholder>
        <w:dataBinding w:prefixMappings="xmlns:ns0='http://schemas.microsoft.com/office/2006/coverPageProps' " w:xpath="/ns0:CoverPageProperties[1]/ns0:Abstract[1]" w:storeItemID="{55AF091B-3C7A-41E3-B477-F2FDAA23CFDA}"/>
        <w15:appearance w15:val="hidden"/>
        <w:text/>
      </w:sdtPr>
      <w:sdtEndPr/>
      <w:sdtContent>
        <w:r w:rsidR="00F56036">
          <w:t>K1889054</w:t>
        </w:r>
      </w:sdtContent>
    </w:sdt>
    <w:r w:rsidR="00F56036">
      <w:rPr>
        <w:lang w:val="en-GB" w:bidi="en-GB"/>
      </w:rPr>
      <w:t xml:space="preserve"> </w:t>
    </w:r>
    <w:r w:rsidR="00F56036">
      <w:rPr>
        <w:lang w:val="en-GB" w:bidi="en-GB"/>
      </w:rPr>
      <w:fldChar w:fldCharType="begin"/>
    </w:r>
    <w:r w:rsidR="00F56036">
      <w:rPr>
        <w:lang w:val="en-GB" w:bidi="en-GB"/>
      </w:rPr>
      <w:instrText xml:space="preserve"> PAGE   \* MERGEFORMAT </w:instrText>
    </w:r>
    <w:r w:rsidR="00F56036">
      <w:rPr>
        <w:lang w:val="en-GB" w:bidi="en-GB"/>
      </w:rPr>
      <w:fldChar w:fldCharType="separate"/>
    </w:r>
    <w:r w:rsidR="00F56036">
      <w:rPr>
        <w:noProof/>
        <w:lang w:val="en-GB" w:bidi="en-GB"/>
      </w:rPr>
      <w:t>4</w:t>
    </w:r>
    <w:r w:rsidR="00F56036">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56036" w:rsidRDefault="000F38D2">
    <w:pPr>
      <w:pStyle w:val="Header"/>
    </w:pPr>
    <w:sdt>
      <w:sdtPr>
        <w:id w:val="-348181431"/>
        <w:placeholder>
          <w:docPart w:val="5F44B32AFBF5794D95C575D111E69FB4"/>
        </w:placeholder>
        <w:dataBinding w:prefixMappings="xmlns:ns0='http://schemas.microsoft.com/office/2006/coverPageProps' " w:xpath="/ns0:CoverPageProperties[1]/ns0:Abstract[1]" w:storeItemID="{55AF091B-3C7A-41E3-B477-F2FDAA23CFDA}"/>
        <w15:appearance w15:val="hidden"/>
        <w:text/>
      </w:sdtPr>
      <w:sdtEndPr/>
      <w:sdtContent>
        <w:r w:rsidR="00F56036">
          <w:t>K1889054</w:t>
        </w:r>
      </w:sdtContent>
    </w:sdt>
    <w:r w:rsidR="00F56036">
      <w:tab/>
    </w:r>
    <w:r w:rsidR="00F56036">
      <w:rPr>
        <w:lang w:val="en-GB" w:bidi="en-GB"/>
      </w:rPr>
      <w:t xml:space="preserve"> </w:t>
    </w:r>
    <w:r w:rsidR="00F56036">
      <w:rPr>
        <w:lang w:val="en-GB" w:bidi="en-GB"/>
      </w:rPr>
      <w:fldChar w:fldCharType="begin"/>
    </w:r>
    <w:r w:rsidR="00F56036">
      <w:rPr>
        <w:lang w:val="en-GB" w:bidi="en-GB"/>
      </w:rPr>
      <w:instrText xml:space="preserve"> PAGE   \* MERGEFORMAT </w:instrText>
    </w:r>
    <w:r w:rsidR="00F56036">
      <w:rPr>
        <w:lang w:val="en-GB" w:bidi="en-GB"/>
      </w:rPr>
      <w:fldChar w:fldCharType="separate"/>
    </w:r>
    <w:r w:rsidR="00F56036">
      <w:rPr>
        <w:noProof/>
        <w:lang w:val="en-GB" w:bidi="en-GB"/>
      </w:rPr>
      <w:t>1</w:t>
    </w:r>
    <w:r w:rsidR="00F56036">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C"/>
    <w:rsid w:val="000131CA"/>
    <w:rsid w:val="00014154"/>
    <w:rsid w:val="000309F3"/>
    <w:rsid w:val="00035DB3"/>
    <w:rsid w:val="000377C1"/>
    <w:rsid w:val="000402DE"/>
    <w:rsid w:val="0006171A"/>
    <w:rsid w:val="00061E49"/>
    <w:rsid w:val="00063CBE"/>
    <w:rsid w:val="00065C34"/>
    <w:rsid w:val="000839A3"/>
    <w:rsid w:val="0008649B"/>
    <w:rsid w:val="000A1560"/>
    <w:rsid w:val="000A301E"/>
    <w:rsid w:val="000B0913"/>
    <w:rsid w:val="000F38D2"/>
    <w:rsid w:val="000F68D4"/>
    <w:rsid w:val="00104685"/>
    <w:rsid w:val="0011528A"/>
    <w:rsid w:val="001201C5"/>
    <w:rsid w:val="00162679"/>
    <w:rsid w:val="001664F9"/>
    <w:rsid w:val="00173752"/>
    <w:rsid w:val="00184CD1"/>
    <w:rsid w:val="001927DA"/>
    <w:rsid w:val="001A7047"/>
    <w:rsid w:val="001A7904"/>
    <w:rsid w:val="001B5721"/>
    <w:rsid w:val="001D4227"/>
    <w:rsid w:val="001D6C43"/>
    <w:rsid w:val="001E65FB"/>
    <w:rsid w:val="001F2E59"/>
    <w:rsid w:val="00221BC1"/>
    <w:rsid w:val="0023670A"/>
    <w:rsid w:val="00236A1B"/>
    <w:rsid w:val="0024213A"/>
    <w:rsid w:val="00247F4B"/>
    <w:rsid w:val="00256307"/>
    <w:rsid w:val="00263EE8"/>
    <w:rsid w:val="00270A9F"/>
    <w:rsid w:val="002719BD"/>
    <w:rsid w:val="00274FF8"/>
    <w:rsid w:val="00287674"/>
    <w:rsid w:val="002B1805"/>
    <w:rsid w:val="002B6990"/>
    <w:rsid w:val="002B7BDD"/>
    <w:rsid w:val="002C3DF2"/>
    <w:rsid w:val="002D0ECB"/>
    <w:rsid w:val="002D7D07"/>
    <w:rsid w:val="002F0BEE"/>
    <w:rsid w:val="003159CE"/>
    <w:rsid w:val="00331D1A"/>
    <w:rsid w:val="00332046"/>
    <w:rsid w:val="003625AA"/>
    <w:rsid w:val="00374E2B"/>
    <w:rsid w:val="0037685C"/>
    <w:rsid w:val="00377738"/>
    <w:rsid w:val="00386D84"/>
    <w:rsid w:val="0039367D"/>
    <w:rsid w:val="003B6566"/>
    <w:rsid w:val="003D4B8A"/>
    <w:rsid w:val="0041418E"/>
    <w:rsid w:val="00425540"/>
    <w:rsid w:val="00430E11"/>
    <w:rsid w:val="00433D6C"/>
    <w:rsid w:val="00464B40"/>
    <w:rsid w:val="004A1E4C"/>
    <w:rsid w:val="004B1A3F"/>
    <w:rsid w:val="004B790E"/>
    <w:rsid w:val="004C0217"/>
    <w:rsid w:val="004D63BC"/>
    <w:rsid w:val="004F5792"/>
    <w:rsid w:val="005116FD"/>
    <w:rsid w:val="00536315"/>
    <w:rsid w:val="00550C68"/>
    <w:rsid w:val="00556F3C"/>
    <w:rsid w:val="00577FC4"/>
    <w:rsid w:val="00596A80"/>
    <w:rsid w:val="005A36AE"/>
    <w:rsid w:val="005A68D1"/>
    <w:rsid w:val="005A7FD1"/>
    <w:rsid w:val="005E2D7E"/>
    <w:rsid w:val="006107A4"/>
    <w:rsid w:val="00611D8D"/>
    <w:rsid w:val="00627652"/>
    <w:rsid w:val="00632290"/>
    <w:rsid w:val="00632702"/>
    <w:rsid w:val="00665147"/>
    <w:rsid w:val="006706D4"/>
    <w:rsid w:val="00693DF2"/>
    <w:rsid w:val="006A65F0"/>
    <w:rsid w:val="006B0853"/>
    <w:rsid w:val="006C6E9D"/>
    <w:rsid w:val="00711235"/>
    <w:rsid w:val="00721AF5"/>
    <w:rsid w:val="007266C6"/>
    <w:rsid w:val="007331F2"/>
    <w:rsid w:val="00754276"/>
    <w:rsid w:val="007555AF"/>
    <w:rsid w:val="00767520"/>
    <w:rsid w:val="007704F0"/>
    <w:rsid w:val="0077111E"/>
    <w:rsid w:val="00777305"/>
    <w:rsid w:val="007A2E3B"/>
    <w:rsid w:val="007B1FA7"/>
    <w:rsid w:val="007C1CCD"/>
    <w:rsid w:val="007F1416"/>
    <w:rsid w:val="007F21FB"/>
    <w:rsid w:val="007F72C4"/>
    <w:rsid w:val="00805E0C"/>
    <w:rsid w:val="00871E95"/>
    <w:rsid w:val="00886CCD"/>
    <w:rsid w:val="00887401"/>
    <w:rsid w:val="00891892"/>
    <w:rsid w:val="00892946"/>
    <w:rsid w:val="0089562E"/>
    <w:rsid w:val="008A4D9E"/>
    <w:rsid w:val="008B11B9"/>
    <w:rsid w:val="008B1986"/>
    <w:rsid w:val="008B52B4"/>
    <w:rsid w:val="008D150C"/>
    <w:rsid w:val="008E0B67"/>
    <w:rsid w:val="008E690D"/>
    <w:rsid w:val="008E795C"/>
    <w:rsid w:val="008F7E7C"/>
    <w:rsid w:val="00924780"/>
    <w:rsid w:val="00931343"/>
    <w:rsid w:val="00962F3B"/>
    <w:rsid w:val="009630C5"/>
    <w:rsid w:val="0098488A"/>
    <w:rsid w:val="00990F3E"/>
    <w:rsid w:val="009A174C"/>
    <w:rsid w:val="009A483E"/>
    <w:rsid w:val="009B5F5B"/>
    <w:rsid w:val="009D4FB4"/>
    <w:rsid w:val="009F1CD7"/>
    <w:rsid w:val="00A23418"/>
    <w:rsid w:val="00A33E6E"/>
    <w:rsid w:val="00A46DF9"/>
    <w:rsid w:val="00A50084"/>
    <w:rsid w:val="00A607A9"/>
    <w:rsid w:val="00A64218"/>
    <w:rsid w:val="00AD5EC9"/>
    <w:rsid w:val="00AE1430"/>
    <w:rsid w:val="00AE4495"/>
    <w:rsid w:val="00AE6B3E"/>
    <w:rsid w:val="00AF6B8D"/>
    <w:rsid w:val="00B01658"/>
    <w:rsid w:val="00B257A1"/>
    <w:rsid w:val="00B27C88"/>
    <w:rsid w:val="00B342A7"/>
    <w:rsid w:val="00B414F1"/>
    <w:rsid w:val="00B44763"/>
    <w:rsid w:val="00B94A1E"/>
    <w:rsid w:val="00BD7D8E"/>
    <w:rsid w:val="00BE4DE2"/>
    <w:rsid w:val="00BE7BF4"/>
    <w:rsid w:val="00C11CA1"/>
    <w:rsid w:val="00C17557"/>
    <w:rsid w:val="00C2745C"/>
    <w:rsid w:val="00C309C2"/>
    <w:rsid w:val="00C36121"/>
    <w:rsid w:val="00C535D9"/>
    <w:rsid w:val="00CC615C"/>
    <w:rsid w:val="00CD0C90"/>
    <w:rsid w:val="00CE54BC"/>
    <w:rsid w:val="00D04D26"/>
    <w:rsid w:val="00D10CE6"/>
    <w:rsid w:val="00D24D0E"/>
    <w:rsid w:val="00D34780"/>
    <w:rsid w:val="00D41EA9"/>
    <w:rsid w:val="00D52187"/>
    <w:rsid w:val="00D5322A"/>
    <w:rsid w:val="00D56C48"/>
    <w:rsid w:val="00D80BB3"/>
    <w:rsid w:val="00D9715E"/>
    <w:rsid w:val="00DA50E0"/>
    <w:rsid w:val="00DC24A1"/>
    <w:rsid w:val="00DC2D9F"/>
    <w:rsid w:val="00DD45C1"/>
    <w:rsid w:val="00DE7633"/>
    <w:rsid w:val="00E03876"/>
    <w:rsid w:val="00E04E4B"/>
    <w:rsid w:val="00E333F8"/>
    <w:rsid w:val="00E36C76"/>
    <w:rsid w:val="00E44193"/>
    <w:rsid w:val="00E67AFC"/>
    <w:rsid w:val="00E838CE"/>
    <w:rsid w:val="00E93385"/>
    <w:rsid w:val="00F0231C"/>
    <w:rsid w:val="00F153DB"/>
    <w:rsid w:val="00F30D86"/>
    <w:rsid w:val="00F56036"/>
    <w:rsid w:val="00F621F4"/>
    <w:rsid w:val="00F62ED9"/>
    <w:rsid w:val="00F66309"/>
    <w:rsid w:val="00F6743A"/>
    <w:rsid w:val="00F7618D"/>
    <w:rsid w:val="00F7676B"/>
    <w:rsid w:val="00F83936"/>
    <w:rsid w:val="00F9273D"/>
    <w:rsid w:val="00F92BAB"/>
    <w:rsid w:val="00FA7AA1"/>
    <w:rsid w:val="00FD08D6"/>
    <w:rsid w:val="00FE2921"/>
    <w:rsid w:val="00FE62D6"/>
    <w:rsid w:val="00FF3B69"/>
    <w:rsid w:val="00FF5B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EFB4"/>
  <w15:chartTrackingRefBased/>
  <w15:docId w15:val="{81078BA3-A77C-B843-9517-B856A890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853"/>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louno/Library/Containers/com.microsoft.Word/Data/Library/Application%20Support/Microsoft/Office/16.0/DTS/en-GB%7bBE4A57EF-FCD1-F540-9B87-1B2A750C86DB%7d/%7bAED9196B-C932-AD44-BD24-E604FE83417B%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6C08701969B14588322D36094C3970"/>
        <w:category>
          <w:name w:val="General"/>
          <w:gallery w:val="placeholder"/>
        </w:category>
        <w:types>
          <w:type w:val="bbPlcHdr"/>
        </w:types>
        <w:behaviors>
          <w:behavior w:val="content"/>
        </w:behaviors>
        <w:guid w:val="{B9EADD60-97AD-654E-AECE-3B29BB4ADD6C}"/>
      </w:docPartPr>
      <w:docPartBody>
        <w:p w:rsidR="008444C9" w:rsidRDefault="00BF137D">
          <w:pPr>
            <w:pStyle w:val="C36C08701969B14588322D36094C3970"/>
          </w:pPr>
          <w:r>
            <w:rPr>
              <w:lang w:bidi="en-GB"/>
            </w:rPr>
            <w:t>Row Heading</w:t>
          </w:r>
        </w:p>
      </w:docPartBody>
    </w:docPart>
    <w:docPart>
      <w:docPartPr>
        <w:name w:val="5F44B32AFBF5794D95C575D111E69FB4"/>
        <w:category>
          <w:name w:val="General"/>
          <w:gallery w:val="placeholder"/>
        </w:category>
        <w:types>
          <w:type w:val="bbPlcHdr"/>
        </w:types>
        <w:behaviors>
          <w:behavior w:val="content"/>
        </w:behaviors>
        <w:guid w:val="{594E35F5-9E3F-9B4A-AAAF-88D2A8AC1F96}"/>
      </w:docPartPr>
      <w:docPartBody>
        <w:p w:rsidR="008444C9" w:rsidRDefault="00BF137D">
          <w:pPr>
            <w:pStyle w:val="5F44B32AFBF5794D95C575D111E69FB4"/>
          </w:pPr>
          <w:r>
            <w:rPr>
              <w:lang w:bidi="en-GB"/>
            </w:rP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7D"/>
    <w:rsid w:val="008444C9"/>
    <w:rsid w:val="00B86A0D"/>
    <w:rsid w:val="00BF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C36C08701969B14588322D36094C3970">
    <w:name w:val="C36C08701969B14588322D36094C3970"/>
  </w:style>
  <w:style w:type="paragraph" w:customStyle="1" w:styleId="5F44B32AFBF5794D95C575D111E69FB4">
    <w:name w:val="5F44B32AFBF5794D95C575D111E69FB4"/>
  </w:style>
  <w:style w:type="paragraph" w:styleId="Bibliography">
    <w:name w:val="Bibliography"/>
    <w:basedOn w:val="Normal"/>
    <w:next w:val="Normal"/>
    <w:uiPriority w:val="37"/>
    <w:semiHidden/>
    <w:unhideWhenUsed/>
  </w:style>
  <w:style w:type="paragraph" w:customStyle="1" w:styleId="13C321C5656C7545B75E0DA0A889D303">
    <w:name w:val="13C321C5656C7545B75E0DA0A889D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2E046F-1F72-F745-B08F-83C74335A250}">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K1889054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61EBB-2359-435E-9C77-89ACF1C0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414</TotalTime>
  <Pages>13</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Beglin, Paul</cp:lastModifiedBy>
  <cp:revision>194</cp:revision>
  <dcterms:created xsi:type="dcterms:W3CDTF">2020-12-17T19:26:00Z</dcterms:created>
  <dcterms:modified xsi:type="dcterms:W3CDTF">2020-12-18T20:54:00Z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